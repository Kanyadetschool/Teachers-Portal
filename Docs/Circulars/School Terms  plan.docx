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21B8" w14:textId="31E85B22" w:rsidR="00775D09" w:rsidRDefault="00FA64BE" w:rsidP="002268FF">
      <w:pPr>
        <w:rPr>
          <w:rFonts w:ascii="Algerian" w:hAnsi="Algerian"/>
          <w:b/>
          <w:color w:val="22DECC" w:themeColor="accent1"/>
          <w:sz w:val="24"/>
          <w:szCs w:val="24"/>
          <w:lang w:val="en-US"/>
        </w:rPr>
      </w:pPr>
      <w:r>
        <w:rPr>
          <w:noProof/>
          <w:sz w:val="4"/>
        </w:rPr>
        <w:drawing>
          <wp:anchor distT="0" distB="0" distL="114300" distR="114300" simplePos="0" relativeHeight="251669519" behindDoc="0" locked="0" layoutInCell="1" allowOverlap="1" wp14:anchorId="7425A66F" wp14:editId="58943A11">
            <wp:simplePos x="0" y="0"/>
            <wp:positionH relativeFrom="column">
              <wp:posOffset>4961890</wp:posOffset>
            </wp:positionH>
            <wp:positionV relativeFrom="paragraph">
              <wp:posOffset>-334645</wp:posOffset>
            </wp:positionV>
            <wp:extent cx="901700" cy="901700"/>
            <wp:effectExtent l="0" t="0" r="0" b="0"/>
            <wp:wrapNone/>
            <wp:docPr id="10173265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6510" name="Picture 10173265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ED7D31" w:themeColor="accent4"/>
          <w:lang w:val="en-US"/>
        </w:rPr>
        <w:drawing>
          <wp:anchor distT="0" distB="0" distL="114300" distR="114300" simplePos="0" relativeHeight="251668495" behindDoc="0" locked="0" layoutInCell="1" allowOverlap="1" wp14:anchorId="493DB873" wp14:editId="633A8F31">
            <wp:simplePos x="0" y="0"/>
            <wp:positionH relativeFrom="column">
              <wp:posOffset>-245110</wp:posOffset>
            </wp:positionH>
            <wp:positionV relativeFrom="paragraph">
              <wp:posOffset>-234315</wp:posOffset>
            </wp:positionV>
            <wp:extent cx="876300" cy="820075"/>
            <wp:effectExtent l="0" t="0" r="0" b="0"/>
            <wp:wrapNone/>
            <wp:docPr id="5742740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74052" name="Picture 5742740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2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BBE" w:rsidRPr="00890409">
        <w:rPr>
          <w:noProof/>
          <w:color w:val="ED7D31" w:themeColor="accent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B072153" wp14:editId="72371668">
                <wp:simplePos x="0" y="0"/>
                <wp:positionH relativeFrom="page">
                  <wp:posOffset>1654458</wp:posOffset>
                </wp:positionH>
                <wp:positionV relativeFrom="paragraph">
                  <wp:posOffset>-114935</wp:posOffset>
                </wp:positionV>
                <wp:extent cx="3467100" cy="438150"/>
                <wp:effectExtent l="247650" t="285750" r="247650" b="285750"/>
                <wp:wrapNone/>
                <wp:docPr id="175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 w="349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B73CB" w14:textId="520CD114" w:rsidR="00775D09" w:rsidRPr="00B77BBE" w:rsidRDefault="00B77BBE" w:rsidP="00775D0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SCHOOL PLAN FOR TERM II THE YEAR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72153" id="_x0000_s1026" style="position:absolute;margin-left:130.25pt;margin-top:-9.05pt;width:273pt;height:34.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" fillcolor="#002060 [3206]" strokecolor="#7aebe0 [1940]" strokeweight="2.75pt">
                <v:stroke joinstyle="miter"/>
                <v:shadow on="t" color="black" opacity="28180f" offset="0,0"/>
                <v:textbox>
                  <w:txbxContent>
                    <w:p w14:paraId="796B73CB" w14:textId="520CD114" w:rsidR="00775D09" w:rsidRPr="00B77BBE" w:rsidRDefault="00B77BBE" w:rsidP="00775D0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>SCHOOL PLAN FOR TERM II THE YEAR 2023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A60CD">
        <w:rPr>
          <w:noProof/>
          <w:color w:val="ED7D31" w:themeColor="accent4"/>
          <w:lang w:val="en-US"/>
        </w:rPr>
        <w:t xml:space="preserve">           </w:t>
      </w:r>
      <w:r w:rsidR="00697270">
        <w:rPr>
          <w:sz w:val="4"/>
        </w:rPr>
        <w:t xml:space="preserve">                                                              </w:t>
      </w:r>
    </w:p>
    <w:tbl>
      <w:tblPr>
        <w:tblStyle w:val="TableGrid1"/>
        <w:tblW w:w="10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3"/>
      </w:tblGrid>
      <w:tr w:rsidR="00775D09" w:rsidRPr="007E4252" w14:paraId="710BABD5" w14:textId="77777777" w:rsidTr="00775D09">
        <w:trPr>
          <w:trHeight w:val="311"/>
        </w:trPr>
        <w:tc>
          <w:tcPr>
            <w:tcW w:w="10543" w:type="dxa"/>
          </w:tcPr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6"/>
            </w:tblGrid>
            <w:tr w:rsidR="00775D09" w14:paraId="0C19C530" w14:textId="77777777" w:rsidTr="00775D09">
              <w:trPr>
                <w:gridAfter w:val="1"/>
                <w:tblCellSpacing w:w="0" w:type="dxa"/>
              </w:trPr>
              <w:tc>
                <w:tcPr>
                  <w:tcW w:w="765" w:type="dxa"/>
                  <w:vAlign w:val="center"/>
                  <w:hideMark/>
                </w:tcPr>
                <w:p w14:paraId="4C950626" w14:textId="77777777" w:rsidR="00775D09" w:rsidRDefault="00775D09" w:rsidP="00775D09">
                  <w:pPr>
                    <w:rPr>
                      <w:sz w:val="20"/>
                    </w:rPr>
                  </w:pPr>
                </w:p>
              </w:tc>
            </w:tr>
            <w:tr w:rsidR="00775D09" w14:paraId="669E030C" w14:textId="77777777" w:rsidTr="00775D0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AE6CB2" w14:textId="77777777" w:rsidR="00775D09" w:rsidRDefault="00775D09" w:rsidP="00775D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8CD396" w14:textId="44728BD6" w:rsidR="00775D09" w:rsidRDefault="00775D09" w:rsidP="00775D0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B3F9389" w14:textId="53F67B63" w:rsidR="00775D09" w:rsidRPr="00775D09" w:rsidRDefault="00775D09" w:rsidP="00775D09">
            <w:pPr>
              <w:jc w:val="center"/>
              <w:rPr>
                <w:rFonts w:ascii="Times New Roman" w:hAnsi="Times New Roman" w:cs="Times New Roman"/>
                <w:b/>
                <w:color w:val="19A698" w:themeColor="accent1" w:themeShade="BF"/>
                <w:sz w:val="26"/>
                <w:szCs w:val="26"/>
              </w:rPr>
            </w:pPr>
          </w:p>
        </w:tc>
      </w:tr>
    </w:tbl>
    <w:tbl>
      <w:tblPr>
        <w:tblStyle w:val="GridTable1Light-Accent6"/>
        <w:tblpPr w:leftFromText="180" w:rightFromText="180" w:vertAnchor="page" w:horzAnchor="margin" w:tblpXSpec="center" w:tblpY="1951"/>
        <w:tblW w:w="11155" w:type="dxa"/>
        <w:tblLayout w:type="fixed"/>
        <w:tblLook w:val="04A0" w:firstRow="1" w:lastRow="0" w:firstColumn="1" w:lastColumn="0" w:noHBand="0" w:noVBand="1"/>
      </w:tblPr>
      <w:tblGrid>
        <w:gridCol w:w="256"/>
        <w:gridCol w:w="1967"/>
        <w:gridCol w:w="1102"/>
        <w:gridCol w:w="2970"/>
        <w:gridCol w:w="1800"/>
        <w:gridCol w:w="1530"/>
        <w:gridCol w:w="1260"/>
        <w:gridCol w:w="270"/>
      </w:tblGrid>
      <w:tr w:rsidR="00B77BBE" w:rsidRPr="007D4615" w14:paraId="1AA92236" w14:textId="77777777" w:rsidTr="005D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shd w:val="clear" w:color="auto" w:fill="00B0F0"/>
          </w:tcPr>
          <w:p w14:paraId="54EFF9B7" w14:textId="77777777" w:rsidR="00B77BBE" w:rsidRPr="005D55DD" w:rsidRDefault="00B77BBE" w:rsidP="00B77BBE">
            <w:pPr>
              <w:rPr>
                <w:rFonts w:asciiTheme="majorHAnsi" w:hAnsiTheme="majorHAnsi" w:cstheme="majorHAnsi"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  <w:shd w:val="clear" w:color="auto" w:fill="002060"/>
          </w:tcPr>
          <w:p w14:paraId="154BD21A" w14:textId="77777777" w:rsidR="00B77BBE" w:rsidRPr="007D4615" w:rsidRDefault="00B77BBE" w:rsidP="00B7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BUSINESS OF THE DAY</w:t>
            </w:r>
          </w:p>
        </w:tc>
        <w:tc>
          <w:tcPr>
            <w:tcW w:w="2970" w:type="dxa"/>
            <w:shd w:val="clear" w:color="auto" w:fill="002060"/>
          </w:tcPr>
          <w:p w14:paraId="18C7E326" w14:textId="255CA15D" w:rsidR="00B77BBE" w:rsidRPr="007D4615" w:rsidRDefault="00B77BBE" w:rsidP="00B7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PERSONEL/LEVEL/ITEM</w:t>
            </w:r>
          </w:p>
        </w:tc>
        <w:tc>
          <w:tcPr>
            <w:tcW w:w="1800" w:type="dxa"/>
            <w:shd w:val="clear" w:color="auto" w:fill="002060"/>
          </w:tcPr>
          <w:p w14:paraId="4761E905" w14:textId="77777777" w:rsidR="00B77BBE" w:rsidRPr="007D4615" w:rsidRDefault="00B77BBE" w:rsidP="00B7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30" w:type="dxa"/>
            <w:shd w:val="clear" w:color="auto" w:fill="002060"/>
          </w:tcPr>
          <w:p w14:paraId="123531D9" w14:textId="77777777" w:rsidR="00B77BBE" w:rsidRPr="007D4615" w:rsidRDefault="00B77BBE" w:rsidP="00B7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260" w:type="dxa"/>
            <w:shd w:val="clear" w:color="auto" w:fill="002060"/>
          </w:tcPr>
          <w:p w14:paraId="1DC5FAD2" w14:textId="77777777" w:rsidR="00B77BBE" w:rsidRPr="007D4615" w:rsidRDefault="00B77BBE" w:rsidP="00B7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VENUE</w:t>
            </w:r>
          </w:p>
        </w:tc>
        <w:tc>
          <w:tcPr>
            <w:tcW w:w="270" w:type="dxa"/>
            <w:shd w:val="clear" w:color="auto" w:fill="00B0F0"/>
          </w:tcPr>
          <w:p w14:paraId="4F340B7A" w14:textId="77777777" w:rsidR="00B77BBE" w:rsidRPr="007D4615" w:rsidRDefault="00B77BBE" w:rsidP="00B7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22DECC" w:themeColor="accent1"/>
                <w:sz w:val="20"/>
                <w:szCs w:val="20"/>
                <w:lang w:val="en-US"/>
              </w:rPr>
            </w:pPr>
          </w:p>
        </w:tc>
      </w:tr>
      <w:tr w:rsidR="00574B19" w:rsidRPr="007D4615" w14:paraId="4308F0A5" w14:textId="77777777" w:rsidTr="00804B6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 w:val="restart"/>
            <w:shd w:val="clear" w:color="auto" w:fill="002060"/>
          </w:tcPr>
          <w:p w14:paraId="659231C1" w14:textId="77777777" w:rsidR="00B77BBE" w:rsidRPr="007D4615" w:rsidRDefault="00B77BBE" w:rsidP="00B77BBE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348BA589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. Verification of professional documents</w:t>
            </w:r>
          </w:p>
        </w:tc>
        <w:tc>
          <w:tcPr>
            <w:tcW w:w="2970" w:type="dxa"/>
          </w:tcPr>
          <w:p w14:paraId="6C5A4C3D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Head Teacher</w:t>
            </w:r>
          </w:p>
        </w:tc>
        <w:tc>
          <w:tcPr>
            <w:tcW w:w="1800" w:type="dxa"/>
          </w:tcPr>
          <w:p w14:paraId="407985FF" w14:textId="6B9F8F1D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5</w:t>
            </w:r>
            <w:r w:rsidRPr="00B77BBE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 8</w:t>
            </w:r>
            <w:r w:rsidRPr="00574B19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14:paraId="28BF6CBA" w14:textId="1116574A" w:rsidR="00B77BBE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May,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530" w:type="dxa"/>
          </w:tcPr>
          <w:p w14:paraId="52BAF748" w14:textId="645B5CFA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8:00 am </w:t>
            </w:r>
            <w:r w:rsidRPr="007D4615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69AD6B95" w14:textId="61D0DEBF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12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:00 pm</w:t>
            </w:r>
          </w:p>
        </w:tc>
        <w:tc>
          <w:tcPr>
            <w:tcW w:w="1260" w:type="dxa"/>
          </w:tcPr>
          <w:p w14:paraId="3D051895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Head Teacher’s office</w:t>
            </w:r>
          </w:p>
        </w:tc>
        <w:tc>
          <w:tcPr>
            <w:tcW w:w="270" w:type="dxa"/>
            <w:vMerge w:val="restart"/>
            <w:shd w:val="clear" w:color="auto" w:fill="002060"/>
          </w:tcPr>
          <w:p w14:paraId="078CE3B9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574B19" w:rsidRPr="007D4615" w14:paraId="6EF3975E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4904CBDF" w14:textId="77777777" w:rsidR="00B77BBE" w:rsidRPr="007D4615" w:rsidRDefault="00B77BBE" w:rsidP="00B77BBE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580E135C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0"/>
                <w:szCs w:val="20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2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.Staff meeting</w:t>
            </w:r>
          </w:p>
        </w:tc>
        <w:tc>
          <w:tcPr>
            <w:tcW w:w="2970" w:type="dxa"/>
          </w:tcPr>
          <w:p w14:paraId="2F099919" w14:textId="7203ED75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Teachers &amp; Admin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</w:t>
            </w:r>
          </w:p>
        </w:tc>
        <w:tc>
          <w:tcPr>
            <w:tcW w:w="1800" w:type="dxa"/>
          </w:tcPr>
          <w:p w14:paraId="1E432468" w14:textId="4ABCD728" w:rsidR="00B77BBE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5</w:t>
            </w:r>
            <w:r w:rsidRPr="00574B19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May,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530" w:type="dxa"/>
          </w:tcPr>
          <w:p w14:paraId="10D878D5" w14:textId="1F016FF4" w:rsidR="00B77BBE" w:rsidRPr="007D4615" w:rsidRDefault="00574B1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11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: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0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0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am </w:t>
            </w:r>
            <w:r w:rsidR="00B77BBE" w:rsidRPr="007D4615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5BA04F0E" w14:textId="0A018A1D" w:rsidR="00B77BBE" w:rsidRPr="007D4615" w:rsidRDefault="00574B1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: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0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0pm</w:t>
            </w:r>
          </w:p>
        </w:tc>
        <w:tc>
          <w:tcPr>
            <w:tcW w:w="1260" w:type="dxa"/>
          </w:tcPr>
          <w:p w14:paraId="3005B776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School Hall</w:t>
            </w:r>
          </w:p>
        </w:tc>
        <w:tc>
          <w:tcPr>
            <w:tcW w:w="270" w:type="dxa"/>
            <w:vMerge/>
            <w:shd w:val="clear" w:color="auto" w:fill="002060"/>
          </w:tcPr>
          <w:p w14:paraId="665BE881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574B19" w:rsidRPr="007D4615" w14:paraId="5B32F42B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1202F0AE" w14:textId="77777777" w:rsidR="00B77BBE" w:rsidRPr="007D4615" w:rsidRDefault="00B77BBE" w:rsidP="00B77BBE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15D7FCAF" w14:textId="4AFDEF6A" w:rsidR="00B77BBE" w:rsidRPr="007D4615" w:rsidRDefault="00804B6B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3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.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Inspections</w:t>
            </w:r>
          </w:p>
        </w:tc>
        <w:tc>
          <w:tcPr>
            <w:tcW w:w="2970" w:type="dxa"/>
          </w:tcPr>
          <w:p w14:paraId="1A058544" w14:textId="3C0639B2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Home work &amp; Class work</w:t>
            </w:r>
          </w:p>
          <w:p w14:paraId="60D64450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H.T - Class work</w:t>
            </w:r>
          </w:p>
          <w:p w14:paraId="17079D43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D.P.T-H.T - Homework</w:t>
            </w:r>
          </w:p>
        </w:tc>
        <w:tc>
          <w:tcPr>
            <w:tcW w:w="1800" w:type="dxa"/>
          </w:tcPr>
          <w:p w14:paraId="1A28D1E8" w14:textId="5E906A5C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15</w:t>
            </w:r>
            <w:r w:rsidRPr="00B77BBE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  <w:r w:rsidR="00574B19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 w:rsidR="00574B19"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19</w:t>
            </w:r>
            <w:r w:rsidR="00574B19"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 w:rsidR="00574B19"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14:paraId="2B097E76" w14:textId="2E4E6422" w:rsidR="00B77BBE" w:rsidRPr="007D4615" w:rsidRDefault="00574B1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May,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530" w:type="dxa"/>
          </w:tcPr>
          <w:p w14:paraId="26452BCB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8:00 am </w:t>
            </w:r>
            <w:r w:rsidRPr="007D4615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46ADC3B1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4:00 pm</w:t>
            </w:r>
          </w:p>
        </w:tc>
        <w:tc>
          <w:tcPr>
            <w:tcW w:w="1260" w:type="dxa"/>
          </w:tcPr>
          <w:p w14:paraId="133938F1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H.T’s office</w:t>
            </w:r>
          </w:p>
          <w:p w14:paraId="154A2EA6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Dpt- H.T  Office</w:t>
            </w:r>
          </w:p>
        </w:tc>
        <w:tc>
          <w:tcPr>
            <w:tcW w:w="270" w:type="dxa"/>
            <w:vMerge/>
            <w:shd w:val="clear" w:color="auto" w:fill="002060"/>
          </w:tcPr>
          <w:p w14:paraId="59EC5984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6B3B5C" w:rsidRPr="007D4615" w14:paraId="74F0E140" w14:textId="77777777" w:rsidTr="00D1618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4CCDFFF2" w14:textId="77777777" w:rsidR="006B3B5C" w:rsidRPr="007D4615" w:rsidRDefault="006B3B5C" w:rsidP="006B3B5C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  <w:shd w:val="clear" w:color="auto" w:fill="auto"/>
          </w:tcPr>
          <w:p w14:paraId="15E0B717" w14:textId="65D5A907" w:rsidR="006B3B5C" w:rsidRPr="00D1618A" w:rsidRDefault="006B3B5C" w:rsidP="006B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4.Entry  Assessment</w:t>
            </w:r>
          </w:p>
        </w:tc>
        <w:tc>
          <w:tcPr>
            <w:tcW w:w="2970" w:type="dxa"/>
            <w:shd w:val="clear" w:color="auto" w:fill="auto"/>
          </w:tcPr>
          <w:p w14:paraId="68DCAE77" w14:textId="2C819082" w:rsidR="006B3B5C" w:rsidRPr="00D1618A" w:rsidRDefault="006B3B5C" w:rsidP="006B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Grade 5, 6 &amp; Class 8</w:t>
            </w:r>
          </w:p>
        </w:tc>
        <w:tc>
          <w:tcPr>
            <w:tcW w:w="1800" w:type="dxa"/>
            <w:shd w:val="clear" w:color="auto" w:fill="auto"/>
          </w:tcPr>
          <w:p w14:paraId="3EA65FAA" w14:textId="37B0B6B2" w:rsidR="006B3B5C" w:rsidRPr="00D1618A" w:rsidRDefault="006B3B5C" w:rsidP="006B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23</w:t>
            </w:r>
            <w:r w:rsidRPr="006B3B5C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</w:t>
            </w: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</w:t>
            </w:r>
            <w:r w:rsidRPr="00D1618A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➡️ </w:t>
            </w:r>
            <w:r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26</w:t>
            </w:r>
            <w:r w:rsidRPr="006B3B5C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</w:t>
            </w:r>
            <w:r w:rsidRPr="00D1618A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</w:t>
            </w:r>
          </w:p>
          <w:p w14:paraId="1BC65D37" w14:textId="0FB0CA29" w:rsidR="006B3B5C" w:rsidRPr="00D1618A" w:rsidRDefault="006B3B5C" w:rsidP="006B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May,2023</w:t>
            </w:r>
          </w:p>
        </w:tc>
        <w:tc>
          <w:tcPr>
            <w:tcW w:w="1530" w:type="dxa"/>
            <w:shd w:val="clear" w:color="auto" w:fill="auto"/>
          </w:tcPr>
          <w:p w14:paraId="23F2CCBE" w14:textId="77777777" w:rsidR="006B3B5C" w:rsidRPr="00D1618A" w:rsidRDefault="006B3B5C" w:rsidP="006B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8:00 am </w:t>
            </w:r>
            <w:r w:rsidRPr="00D1618A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➡️</w:t>
            </w:r>
          </w:p>
          <w:p w14:paraId="34A54C9F" w14:textId="77777777" w:rsidR="006B3B5C" w:rsidRPr="00D1618A" w:rsidRDefault="006B3B5C" w:rsidP="006B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4:00 pm</w:t>
            </w:r>
          </w:p>
        </w:tc>
        <w:tc>
          <w:tcPr>
            <w:tcW w:w="1260" w:type="dxa"/>
            <w:shd w:val="clear" w:color="auto" w:fill="auto"/>
          </w:tcPr>
          <w:p w14:paraId="4479410F" w14:textId="7A1CE86E" w:rsidR="006B3B5C" w:rsidRPr="00D1618A" w:rsidRDefault="006B3B5C" w:rsidP="006B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Designation class</w:t>
            </w:r>
          </w:p>
        </w:tc>
        <w:tc>
          <w:tcPr>
            <w:tcW w:w="270" w:type="dxa"/>
            <w:vMerge/>
            <w:shd w:val="clear" w:color="auto" w:fill="002060"/>
          </w:tcPr>
          <w:p w14:paraId="7AC1B95B" w14:textId="77777777" w:rsidR="006B3B5C" w:rsidRPr="007D4615" w:rsidRDefault="006B3B5C" w:rsidP="006B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574B19" w:rsidRPr="007D4615" w14:paraId="2AFFA8C5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57FE4491" w14:textId="77777777" w:rsidR="00574B19" w:rsidRPr="007D4615" w:rsidRDefault="00574B19" w:rsidP="00574B19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5099534E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5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.Pupil’s Emotional and psychological wellbeing  Assessment</w:t>
            </w:r>
          </w:p>
        </w:tc>
        <w:tc>
          <w:tcPr>
            <w:tcW w:w="2970" w:type="dxa"/>
          </w:tcPr>
          <w:p w14:paraId="7ECF80C4" w14:textId="306FB884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Class teacher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to hand over 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Feedback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Report 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by</w:t>
            </w:r>
          </w:p>
        </w:tc>
        <w:tc>
          <w:tcPr>
            <w:tcW w:w="1800" w:type="dxa"/>
          </w:tcPr>
          <w:p w14:paraId="3DCB0B50" w14:textId="557D647B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9</w:t>
            </w:r>
            <w:r w:rsidRPr="00B77BBE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 xml:space="preserve">➡️ </w:t>
            </w:r>
            <w:r w:rsidRPr="00574B19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22</w:t>
            </w:r>
            <w:r w:rsidRPr="00574B19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nd</w:t>
            </w:r>
            <w:r w:rsidRPr="00574B19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14:paraId="13C2A9D0" w14:textId="317DD7A0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May,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530" w:type="dxa"/>
          </w:tcPr>
          <w:p w14:paraId="2DF95340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8:00 am </w:t>
            </w:r>
            <w:r w:rsidRPr="007D4615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50FB8B0D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4:00 pm</w:t>
            </w:r>
          </w:p>
        </w:tc>
        <w:tc>
          <w:tcPr>
            <w:tcW w:w="1260" w:type="dxa"/>
          </w:tcPr>
          <w:p w14:paraId="5D125287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Head Teacher’s office</w:t>
            </w:r>
          </w:p>
        </w:tc>
        <w:tc>
          <w:tcPr>
            <w:tcW w:w="270" w:type="dxa"/>
            <w:vMerge/>
            <w:shd w:val="clear" w:color="auto" w:fill="002060"/>
          </w:tcPr>
          <w:p w14:paraId="22F4F8F6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574B19" w:rsidRPr="007D4615" w14:paraId="1C1A8443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2CFA5845" w14:textId="77777777" w:rsidR="00574B19" w:rsidRPr="007D4615" w:rsidRDefault="00574B19" w:rsidP="00574B19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1B192C94" w14:textId="4420FB88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6.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Subject panel meetings and report submissions by the chair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.</w:t>
            </w:r>
          </w:p>
        </w:tc>
        <w:tc>
          <w:tcPr>
            <w:tcW w:w="2970" w:type="dxa"/>
          </w:tcPr>
          <w:p w14:paraId="2FCFF79E" w14:textId="44D72FA0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Subject Panel Teachers</w:t>
            </w:r>
          </w:p>
        </w:tc>
        <w:tc>
          <w:tcPr>
            <w:tcW w:w="1800" w:type="dxa"/>
          </w:tcPr>
          <w:p w14:paraId="2B81E7D2" w14:textId="4F8F363F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22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 26</w:t>
            </w:r>
            <w:r w:rsidRPr="00574B19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14:paraId="751D452F" w14:textId="31A71BC9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May,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530" w:type="dxa"/>
          </w:tcPr>
          <w:p w14:paraId="7EF40233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4:00pm</w:t>
            </w:r>
          </w:p>
        </w:tc>
        <w:tc>
          <w:tcPr>
            <w:tcW w:w="1260" w:type="dxa"/>
          </w:tcPr>
          <w:p w14:paraId="72054E8B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Place of choice</w:t>
            </w:r>
          </w:p>
        </w:tc>
        <w:tc>
          <w:tcPr>
            <w:tcW w:w="270" w:type="dxa"/>
            <w:vMerge/>
            <w:shd w:val="clear" w:color="auto" w:fill="002060"/>
          </w:tcPr>
          <w:p w14:paraId="50A3199D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574B19" w:rsidRPr="007D4615" w14:paraId="70DAC825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5A803E67" w14:textId="77777777" w:rsidR="00574B19" w:rsidRPr="007D4615" w:rsidRDefault="00574B19" w:rsidP="00574B19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04E6E4C4" w14:textId="3AC2A545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7</w:t>
            </w: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.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Inspections</w:t>
            </w:r>
          </w:p>
        </w:tc>
        <w:tc>
          <w:tcPr>
            <w:tcW w:w="2970" w:type="dxa"/>
          </w:tcPr>
          <w:p w14:paraId="28E2E389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Diaries,Home work &amp; Class work</w:t>
            </w:r>
          </w:p>
          <w:p w14:paraId="233FB851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H.T - Class work,diaries</w:t>
            </w:r>
          </w:p>
          <w:p w14:paraId="5E8EC215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D.P.T-H.T - Homework</w:t>
            </w:r>
          </w:p>
        </w:tc>
        <w:tc>
          <w:tcPr>
            <w:tcW w:w="1800" w:type="dxa"/>
          </w:tcPr>
          <w:p w14:paraId="4F6926E1" w14:textId="43ED266D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29</w:t>
            </w:r>
            <w:r w:rsidRPr="00B77BBE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 2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14:paraId="32BF4F41" w14:textId="5957F515" w:rsidR="00574B19" w:rsidRPr="007D4615" w:rsidRDefault="003D1540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June </w:t>
            </w:r>
            <w:r w:rsidR="00574B19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,</w:t>
            </w:r>
            <w:r w:rsidR="00574B19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530" w:type="dxa"/>
          </w:tcPr>
          <w:p w14:paraId="70505204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8:00 am </w:t>
            </w:r>
            <w:r w:rsidRPr="007D4615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546768C0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4:00 pm</w:t>
            </w:r>
          </w:p>
        </w:tc>
        <w:tc>
          <w:tcPr>
            <w:tcW w:w="1260" w:type="dxa"/>
          </w:tcPr>
          <w:p w14:paraId="1E2A6CFC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H.T’s office</w:t>
            </w:r>
          </w:p>
          <w:p w14:paraId="5CA3D437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Dpt- H.T  Office</w:t>
            </w:r>
          </w:p>
        </w:tc>
        <w:tc>
          <w:tcPr>
            <w:tcW w:w="270" w:type="dxa"/>
            <w:vMerge/>
            <w:shd w:val="clear" w:color="auto" w:fill="002060"/>
          </w:tcPr>
          <w:p w14:paraId="14112590" w14:textId="77777777" w:rsidR="00574B19" w:rsidRPr="007D4615" w:rsidRDefault="00574B19" w:rsidP="005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CB6527" w:rsidRPr="007D4615" w14:paraId="3074C27C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71BE1C64" w14:textId="77777777" w:rsidR="00CB6527" w:rsidRPr="007D4615" w:rsidRDefault="00CB6527" w:rsidP="00CB6527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255409C6" w14:textId="7F7A18F4" w:rsidR="00CB6527" w:rsidRDefault="00CB6527" w:rsidP="00CB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8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.Staff meeting</w:t>
            </w:r>
          </w:p>
        </w:tc>
        <w:tc>
          <w:tcPr>
            <w:tcW w:w="2970" w:type="dxa"/>
          </w:tcPr>
          <w:p w14:paraId="2407C048" w14:textId="6786F76F" w:rsidR="00CB6527" w:rsidRPr="007D4615" w:rsidRDefault="00CB6527" w:rsidP="00CB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Teachers &amp; Admin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</w:t>
            </w:r>
          </w:p>
        </w:tc>
        <w:tc>
          <w:tcPr>
            <w:tcW w:w="1800" w:type="dxa"/>
          </w:tcPr>
          <w:p w14:paraId="58684B58" w14:textId="08EA0CBD" w:rsidR="00CB6527" w:rsidRDefault="00CB6527" w:rsidP="00CB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31</w:t>
            </w:r>
            <w:r w:rsidRPr="00CB6527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 May,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530" w:type="dxa"/>
          </w:tcPr>
          <w:p w14:paraId="341F49DC" w14:textId="7ACBE247" w:rsidR="00CB6527" w:rsidRPr="00CB6527" w:rsidRDefault="00CB6527" w:rsidP="00CB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4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: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0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0pm</w:t>
            </w:r>
          </w:p>
        </w:tc>
        <w:tc>
          <w:tcPr>
            <w:tcW w:w="1260" w:type="dxa"/>
          </w:tcPr>
          <w:p w14:paraId="2F613D10" w14:textId="68022E4F" w:rsidR="00CB6527" w:rsidRPr="007D4615" w:rsidRDefault="00CB6527" w:rsidP="00CB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School Hall</w:t>
            </w:r>
          </w:p>
        </w:tc>
        <w:tc>
          <w:tcPr>
            <w:tcW w:w="270" w:type="dxa"/>
            <w:vMerge/>
            <w:shd w:val="clear" w:color="auto" w:fill="002060"/>
          </w:tcPr>
          <w:p w14:paraId="407054DF" w14:textId="77777777" w:rsidR="00CB6527" w:rsidRPr="007D4615" w:rsidRDefault="00CB6527" w:rsidP="00CB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574B19" w:rsidRPr="007D4615" w14:paraId="10E4893D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143D348C" w14:textId="77777777" w:rsidR="00B77BBE" w:rsidRPr="007D4615" w:rsidRDefault="00B77BBE" w:rsidP="00B77BBE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0B159124" w14:textId="7A62955E" w:rsidR="00B77BBE" w:rsidRPr="007D4615" w:rsidRDefault="00CB6527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9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.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Release of report </w:t>
            </w:r>
            <w:r w:rsidR="003D1540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on Pupils Descipline level , </w:t>
            </w:r>
            <w:r w:rsidR="00B77BBE"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school hygiene  and recommendations </w:t>
            </w:r>
            <w:r w:rsidR="003D1540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556DC0FB" w14:textId="4A8C17A3" w:rsidR="00B77BBE" w:rsidRPr="00D1618A" w:rsidRDefault="003D1540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303" behindDoc="0" locked="0" layoutInCell="1" allowOverlap="1" wp14:anchorId="10AF3E78" wp14:editId="65C48C77">
                      <wp:simplePos x="0" y="0"/>
                      <wp:positionH relativeFrom="column">
                        <wp:posOffset>1635977</wp:posOffset>
                      </wp:positionH>
                      <wp:positionV relativeFrom="paragraph">
                        <wp:posOffset>121590</wp:posOffset>
                      </wp:positionV>
                      <wp:extent cx="195565" cy="258992"/>
                      <wp:effectExtent l="0" t="0" r="33655" b="103505"/>
                      <wp:wrapNone/>
                      <wp:docPr id="21" name="Connector: Elb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565" cy="258992"/>
                              </a:xfrm>
                              <a:prstGeom prst="bentConnector3">
                                <a:avLst>
                                  <a:gd name="adj1" fmla="val 475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14E89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1" o:spid="_x0000_s1026" type="#_x0000_t34" style="position:absolute;margin-left:128.8pt;margin-top:9.55pt;width:15.4pt;height:20.4pt;z-index:251660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" adj="10273" strokecolor="#22decc [3204]" strokeweight=".5pt">
                      <v:stroke endarrow="block"/>
                    </v:shape>
                  </w:pict>
                </mc:Fallback>
              </mc:AlternateContent>
            </w:r>
            <w:r w:rsidR="00B77BBE" w:rsidRPr="00D1618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Madam caren</w:t>
            </w:r>
            <w:r w:rsidR="00B77BBE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-pre primary</w:t>
            </w:r>
          </w:p>
          <w:p w14:paraId="6E915225" w14:textId="019FA51A" w:rsidR="00B77BBE" w:rsidRPr="00D1618A" w:rsidRDefault="003D1540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27" behindDoc="0" locked="0" layoutInCell="1" allowOverlap="1" wp14:anchorId="676E3B24" wp14:editId="297E0760">
                      <wp:simplePos x="0" y="0"/>
                      <wp:positionH relativeFrom="column">
                        <wp:posOffset>1339986</wp:posOffset>
                      </wp:positionH>
                      <wp:positionV relativeFrom="paragraph">
                        <wp:posOffset>74266</wp:posOffset>
                      </wp:positionV>
                      <wp:extent cx="459843" cy="290705"/>
                      <wp:effectExtent l="0" t="0" r="54610" b="9080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843" cy="290705"/>
                              </a:xfrm>
                              <a:prstGeom prst="bentConnector3">
                                <a:avLst>
                                  <a:gd name="adj1" fmla="val 55251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E046E" id="Connector: Elbow 20" o:spid="_x0000_s1026" type="#_x0000_t34" style="position:absolute;margin-left:105.5pt;margin-top:5.85pt;width:36.2pt;height:22.9pt;z-index:251661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" adj="11934" strokecolor="#7aebe0 [1940]" strokeweight=".5pt">
                      <v:stroke endarrow="block"/>
                    </v:shape>
                  </w:pict>
                </mc:Fallback>
              </mc:AlternateContent>
            </w:r>
            <w:r w:rsidR="00B77BBE" w:rsidRPr="00D1618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Madam Juliet </w:t>
            </w:r>
            <w:r w:rsidR="00B77BBE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-Lower primary</w:t>
            </w:r>
          </w:p>
          <w:p w14:paraId="58094409" w14:textId="74961991" w:rsidR="00B77BBE" w:rsidRPr="00D1618A" w:rsidRDefault="003D1540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75" behindDoc="0" locked="0" layoutInCell="1" allowOverlap="1" wp14:anchorId="357E65D5" wp14:editId="1BA06B90">
                      <wp:simplePos x="0" y="0"/>
                      <wp:positionH relativeFrom="column">
                        <wp:posOffset>1339986</wp:posOffset>
                      </wp:positionH>
                      <wp:positionV relativeFrom="paragraph">
                        <wp:posOffset>58266</wp:posOffset>
                      </wp:positionV>
                      <wp:extent cx="433312" cy="158566"/>
                      <wp:effectExtent l="0" t="0" r="81280" b="89535"/>
                      <wp:wrapNone/>
                      <wp:docPr id="23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312" cy="158566"/>
                              </a:xfrm>
                              <a:prstGeom prst="bentConnector3">
                                <a:avLst>
                                  <a:gd name="adj1" fmla="val 44464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0EA4D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26" type="#_x0000_t34" style="position:absolute;margin-left:105.5pt;margin-top:4.6pt;width:34.1pt;height:12.5pt;z-index:251663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" adj="9604" strokecolor="#7aebe0 [1940]" strokeweight=".5pt">
                      <v:stroke endarrow="block"/>
                    </v:shape>
                  </w:pict>
                </mc:Fallback>
              </mc:AlternateContent>
            </w:r>
            <w:r w:rsidR="00B77BBE" w:rsidRPr="00D1618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Madam lencer</w:t>
            </w:r>
            <w:r w:rsidR="00B77BBE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-upper primary</w:t>
            </w:r>
          </w:p>
          <w:p w14:paraId="72C1B70F" w14:textId="249ECC48" w:rsidR="008D4EF9" w:rsidRPr="00D1618A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Madam Nancy </w:t>
            </w:r>
            <w:r w:rsidR="008D4EF9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Coodinat</w:t>
            </w:r>
            <w:r w:rsidR="0052768D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ing</w:t>
            </w:r>
            <w:r w:rsidR="003D1540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</w:t>
            </w:r>
          </w:p>
          <w:p w14:paraId="7683EB00" w14:textId="186EBC20" w:rsidR="00B77BBE" w:rsidRPr="00D1618A" w:rsidRDefault="008D4EF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the</w:t>
            </w:r>
            <w:r w:rsidR="003D1540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Process</w:t>
            </w:r>
            <w:r w:rsidR="0052768D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es</w:t>
            </w: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herein</w:t>
            </w:r>
            <w:r w:rsidR="003D1540"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14:paraId="3DDB681F" w14:textId="07272A33" w:rsidR="00B77BBE" w:rsidRPr="003D1540" w:rsidRDefault="003D1540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5</w:t>
            </w:r>
            <w:r w:rsidRPr="003D1540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– 9</w:t>
            </w:r>
            <w:r w:rsidRPr="003D1540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June</w:t>
            </w:r>
          </w:p>
          <w:p w14:paraId="25363053" w14:textId="51BF4103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Assisted by</w:t>
            </w:r>
            <w:r w:rsidR="00804B6B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.</w:t>
            </w:r>
          </w:p>
          <w:p w14:paraId="2AE8A96F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Md vivian</w:t>
            </w:r>
          </w:p>
          <w:p w14:paraId="3AB8D387" w14:textId="454DE785" w:rsidR="00B77BBE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Md Grace</w:t>
            </w:r>
          </w:p>
          <w:p w14:paraId="5F97B177" w14:textId="216A567B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Mr Jacob</w:t>
            </w:r>
          </w:p>
          <w:p w14:paraId="598010C0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10F6C85" w14:textId="6E207B65" w:rsidR="00B77BBE" w:rsidRPr="007D4615" w:rsidRDefault="008D4EF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All busines</w:t>
            </w:r>
            <w:r w:rsidR="00107560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Transactions upon completion to be sent to;</w:t>
            </w:r>
          </w:p>
        </w:tc>
        <w:tc>
          <w:tcPr>
            <w:tcW w:w="1260" w:type="dxa"/>
          </w:tcPr>
          <w:p w14:paraId="799BDBED" w14:textId="77777777" w:rsidR="008D4EF9" w:rsidRDefault="008D4EF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H.T</w:t>
            </w:r>
          </w:p>
          <w:p w14:paraId="686B13A9" w14:textId="320B612D" w:rsidR="00B77BBE" w:rsidRDefault="008D4EF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thro;</w:t>
            </w:r>
          </w:p>
          <w:p w14:paraId="598CEA07" w14:textId="77777777" w:rsidR="008D4EF9" w:rsidRDefault="008D4EF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  <w:p w14:paraId="5C44428F" w14:textId="6B511878" w:rsidR="008D4EF9" w:rsidRDefault="008D4EF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Dp.HT’s</w:t>
            </w:r>
          </w:p>
          <w:p w14:paraId="67C2EAD4" w14:textId="4DEBE0AE" w:rsidR="008D4EF9" w:rsidRPr="007D4615" w:rsidRDefault="008D4EF9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Office</w:t>
            </w:r>
          </w:p>
        </w:tc>
        <w:tc>
          <w:tcPr>
            <w:tcW w:w="270" w:type="dxa"/>
            <w:vMerge/>
            <w:shd w:val="clear" w:color="auto" w:fill="002060"/>
          </w:tcPr>
          <w:p w14:paraId="3BB7AFEA" w14:textId="77777777" w:rsidR="00B77BBE" w:rsidRPr="007D4615" w:rsidRDefault="00B77BBE" w:rsidP="00B7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107560" w:rsidRPr="007D4615" w14:paraId="65DC23DE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3A5B5ECB" w14:textId="77777777" w:rsidR="00107560" w:rsidRPr="007D4615" w:rsidRDefault="00107560" w:rsidP="00107560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5E5068A9" w14:textId="65FD39DE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10.KNEC school based Assessment</w:t>
            </w:r>
          </w:p>
        </w:tc>
        <w:tc>
          <w:tcPr>
            <w:tcW w:w="2970" w:type="dxa"/>
          </w:tcPr>
          <w:p w14:paraId="4DCC1035" w14:textId="11080967" w:rsidR="00107560" w:rsidRP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10756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Intergrated Learning Assessment </w:t>
            </w:r>
            <w:r w:rsidR="00434E47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for Grade 3</w:t>
            </w:r>
          </w:p>
        </w:tc>
        <w:tc>
          <w:tcPr>
            <w:tcW w:w="1800" w:type="dxa"/>
          </w:tcPr>
          <w:p w14:paraId="2896A1EA" w14:textId="05C671DB" w:rsidR="00107560" w:rsidRP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10756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5</w:t>
            </w:r>
            <w:r w:rsidRPr="0010756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th</w:t>
            </w:r>
            <w:r w:rsidRPr="0010756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June </w:t>
            </w:r>
            <w:r w:rsidR="00FB718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, 2023</w:t>
            </w:r>
          </w:p>
        </w:tc>
        <w:tc>
          <w:tcPr>
            <w:tcW w:w="1530" w:type="dxa"/>
          </w:tcPr>
          <w:p w14:paraId="58ADA484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8:00 am </w:t>
            </w:r>
            <w:r w:rsidRPr="007D4615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35CE4D9F" w14:textId="188D47A1" w:rsidR="00107560" w:rsidRP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4:00 pm</w:t>
            </w:r>
          </w:p>
        </w:tc>
        <w:tc>
          <w:tcPr>
            <w:tcW w:w="1260" w:type="dxa"/>
          </w:tcPr>
          <w:p w14:paraId="4684AEC5" w14:textId="7F31CF41" w:rsidR="00107560" w:rsidRPr="00107560" w:rsidRDefault="00434E47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Designation class</w:t>
            </w:r>
          </w:p>
        </w:tc>
        <w:tc>
          <w:tcPr>
            <w:tcW w:w="270" w:type="dxa"/>
            <w:vMerge/>
            <w:shd w:val="clear" w:color="auto" w:fill="002060"/>
          </w:tcPr>
          <w:p w14:paraId="6B318585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B7180" w:rsidRPr="007D4615" w14:paraId="5F7E29F6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32C67FE8" w14:textId="77777777" w:rsidR="00FB7180" w:rsidRPr="007D4615" w:rsidRDefault="00FB7180" w:rsidP="00FB7180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0425A301" w14:textId="254876B1" w:rsidR="00FB7180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. Previsit 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For First Phase of Academic Tour Around Kisumu</w:t>
            </w:r>
          </w:p>
        </w:tc>
        <w:tc>
          <w:tcPr>
            <w:tcW w:w="2970" w:type="dxa"/>
          </w:tcPr>
          <w:p w14:paraId="0FD0AE83" w14:textId="476D6E48" w:rsidR="00FB7180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Daycare 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 xml:space="preserve">➡️  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Grade 4 Level</w:t>
            </w:r>
            <w:r w:rsidR="00FF766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;</w:t>
            </w:r>
          </w:p>
          <w:p w14:paraId="32EB07EC" w14:textId="4C7C2724" w:rsidR="00FB7180" w:rsidRPr="00107560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</w:t>
            </w:r>
            <w:r w:rsidR="00FF766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adam Linet &amp;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Madam </w:t>
            </w:r>
            <w:r w:rsidR="00FF766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Caren </w:t>
            </w:r>
          </w:p>
        </w:tc>
        <w:tc>
          <w:tcPr>
            <w:tcW w:w="1800" w:type="dxa"/>
          </w:tcPr>
          <w:p w14:paraId="7D9BC92A" w14:textId="368E30E1" w:rsidR="00FB7180" w:rsidRPr="00107560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Friday </w:t>
            </w:r>
            <w:r w:rsidR="00FF766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</w:t>
            </w:r>
            <w:r w:rsidR="001C2898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9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 Ju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ne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,2023</w:t>
            </w:r>
          </w:p>
        </w:tc>
        <w:tc>
          <w:tcPr>
            <w:tcW w:w="1530" w:type="dxa"/>
          </w:tcPr>
          <w:p w14:paraId="684C49C7" w14:textId="135DCC83" w:rsidR="00FB7180" w:rsidRPr="006B3B5C" w:rsidRDefault="00FF766A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10</w:t>
            </w:r>
            <w:r w:rsidR="00FB7180" w:rsidRPr="006B3B5C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:00</w:t>
            </w:r>
            <w:r w:rsidR="00FB7180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 w:rsidR="00FB7180" w:rsidRPr="006B3B5C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am </w:t>
            </w:r>
            <w:r w:rsidR="00FB7180" w:rsidRPr="006B3B5C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5C8147B1" w14:textId="33725218" w:rsidR="00FB7180" w:rsidRPr="007D4615" w:rsidRDefault="00FF766A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="Segoe UI Emoji" w:hAnsi="Segoe UI Emoji" w:cs="Segoe UI Emoji"/>
                <w:b/>
                <w:noProof/>
                <w:color w:val="002060"/>
                <w:sz w:val="22"/>
                <w:lang w:val="en-US"/>
              </w:rPr>
              <w:t>4</w:t>
            </w:r>
            <w:r w:rsidR="00FB7180" w:rsidRPr="006B3B5C">
              <w:rPr>
                <w:rFonts w:ascii="Segoe UI Emoji" w:hAnsi="Segoe UI Emoji" w:cs="Segoe UI Emoji"/>
                <w:b/>
                <w:noProof/>
                <w:color w:val="002060"/>
                <w:sz w:val="22"/>
                <w:lang w:val="en-US"/>
              </w:rPr>
              <w:t>:00 pm</w:t>
            </w:r>
          </w:p>
        </w:tc>
        <w:tc>
          <w:tcPr>
            <w:tcW w:w="1260" w:type="dxa"/>
          </w:tcPr>
          <w:p w14:paraId="66A83FD1" w14:textId="21FFA447" w:rsidR="00FB7180" w:rsidRDefault="00D7286D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Kisumu</w:t>
            </w:r>
            <w:r w:rsidR="00FB7180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county</w:t>
            </w:r>
          </w:p>
        </w:tc>
        <w:tc>
          <w:tcPr>
            <w:tcW w:w="270" w:type="dxa"/>
            <w:vMerge/>
            <w:shd w:val="clear" w:color="auto" w:fill="002060"/>
          </w:tcPr>
          <w:p w14:paraId="5FA5320E" w14:textId="77777777" w:rsidR="00FB7180" w:rsidRPr="007D4615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F766A" w:rsidRPr="007D4615" w14:paraId="79DCE1C3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75A59853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6CD19971" w14:textId="1C72617B" w:rsidR="00FF766A" w:rsidRPr="004217C1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. Previsit 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For second Phase of Academic Tour To Homabay  County</w:t>
            </w:r>
          </w:p>
        </w:tc>
        <w:tc>
          <w:tcPr>
            <w:tcW w:w="2970" w:type="dxa"/>
          </w:tcPr>
          <w:p w14:paraId="3FF87677" w14:textId="33ECD8FA" w:rsidR="00FF766A" w:rsidRPr="004217C1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Mr Calvin Onjuro and Madam Lencer Seje</w:t>
            </w:r>
          </w:p>
        </w:tc>
        <w:tc>
          <w:tcPr>
            <w:tcW w:w="1800" w:type="dxa"/>
          </w:tcPr>
          <w:p w14:paraId="39E59B28" w14:textId="6C48A157" w:rsidR="00FF766A" w:rsidRPr="004217C1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Friday 23</w:t>
            </w:r>
            <w:r w:rsidRPr="00FF766A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 Ju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ne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,2023</w:t>
            </w:r>
          </w:p>
        </w:tc>
        <w:tc>
          <w:tcPr>
            <w:tcW w:w="1530" w:type="dxa"/>
          </w:tcPr>
          <w:p w14:paraId="304A4236" w14:textId="15A85D0E" w:rsidR="00FF766A" w:rsidRPr="006B3B5C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6B3B5C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7:00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  <w:r w:rsidRPr="006B3B5C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am </w:t>
            </w:r>
            <w:r w:rsidRPr="006B3B5C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387E24E6" w14:textId="66F30F8C" w:rsidR="00FF766A" w:rsidRPr="006B3B5C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</w:pPr>
            <w:r w:rsidRPr="006B3B5C">
              <w:rPr>
                <w:rFonts w:ascii="Segoe UI Emoji" w:hAnsi="Segoe UI Emoji" w:cs="Segoe UI Emoji"/>
                <w:b/>
                <w:noProof/>
                <w:color w:val="002060"/>
                <w:sz w:val="22"/>
                <w:lang w:val="en-US"/>
              </w:rPr>
              <w:t>4:00 pm</w:t>
            </w:r>
          </w:p>
        </w:tc>
        <w:tc>
          <w:tcPr>
            <w:tcW w:w="1260" w:type="dxa"/>
          </w:tcPr>
          <w:p w14:paraId="5A5A5D73" w14:textId="4D202F2E" w:rsidR="00FF766A" w:rsidRPr="004217C1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Homabay county</w:t>
            </w:r>
          </w:p>
        </w:tc>
        <w:tc>
          <w:tcPr>
            <w:tcW w:w="270" w:type="dxa"/>
            <w:vMerge/>
            <w:shd w:val="clear" w:color="auto" w:fill="002060"/>
          </w:tcPr>
          <w:p w14:paraId="57BFF312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B7180" w:rsidRPr="007D4615" w14:paraId="248593EF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53242BED" w14:textId="77777777" w:rsidR="00FB7180" w:rsidRPr="007D4615" w:rsidRDefault="00FB7180" w:rsidP="00FB7180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2DB608B4" w14:textId="3DB398B8" w:rsidR="00FB7180" w:rsidRPr="004217C1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3</w:t>
            </w: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.KNEC school based Assessment</w:t>
            </w:r>
          </w:p>
        </w:tc>
        <w:tc>
          <w:tcPr>
            <w:tcW w:w="2970" w:type="dxa"/>
          </w:tcPr>
          <w:p w14:paraId="3B78A08E" w14:textId="453E7506" w:rsidR="00FB7180" w:rsidRPr="004217C1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Grade 4 and Grade 5 project and practicals</w:t>
            </w:r>
          </w:p>
        </w:tc>
        <w:tc>
          <w:tcPr>
            <w:tcW w:w="1800" w:type="dxa"/>
          </w:tcPr>
          <w:p w14:paraId="1DB44626" w14:textId="60266B6C" w:rsidR="00FB7180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10</w:t>
            </w:r>
            <w:r w:rsidRPr="0010756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th</w:t>
            </w:r>
            <w:r w:rsidRPr="0010756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Ju</w:t>
            </w: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ly, 2023</w:t>
            </w:r>
          </w:p>
        </w:tc>
        <w:tc>
          <w:tcPr>
            <w:tcW w:w="1530" w:type="dxa"/>
          </w:tcPr>
          <w:p w14:paraId="3FE5C3C1" w14:textId="77777777" w:rsidR="00FB7180" w:rsidRPr="007D4615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8:00 am </w:t>
            </w:r>
            <w:r w:rsidRPr="007D4615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27F3DC20" w14:textId="6C939FB9" w:rsidR="00FB7180" w:rsidRPr="006B3B5C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4:00 pm</w:t>
            </w:r>
          </w:p>
        </w:tc>
        <w:tc>
          <w:tcPr>
            <w:tcW w:w="1260" w:type="dxa"/>
          </w:tcPr>
          <w:p w14:paraId="51507391" w14:textId="76636986" w:rsidR="00FB7180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Designation class</w:t>
            </w:r>
          </w:p>
        </w:tc>
        <w:tc>
          <w:tcPr>
            <w:tcW w:w="270" w:type="dxa"/>
            <w:vMerge/>
            <w:shd w:val="clear" w:color="auto" w:fill="002060"/>
          </w:tcPr>
          <w:p w14:paraId="166E6782" w14:textId="77777777" w:rsidR="00FB7180" w:rsidRPr="007D4615" w:rsidRDefault="00FB7180" w:rsidP="00F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107560" w:rsidRPr="007D4615" w14:paraId="4BAC1C3B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15877549" w14:textId="77777777" w:rsidR="00107560" w:rsidRPr="007D4615" w:rsidRDefault="00107560" w:rsidP="00107560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08AB3329" w14:textId="6863B2E7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4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Academic Tour Within Kisumu Environs</w:t>
            </w:r>
          </w:p>
        </w:tc>
        <w:tc>
          <w:tcPr>
            <w:tcW w:w="2970" w:type="dxa"/>
          </w:tcPr>
          <w:p w14:paraId="2AD663DE" w14:textId="49640F9D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FF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Daycare – Grade 4</w:t>
            </w:r>
          </w:p>
        </w:tc>
        <w:tc>
          <w:tcPr>
            <w:tcW w:w="1800" w:type="dxa"/>
          </w:tcPr>
          <w:p w14:paraId="7DC2096C" w14:textId="276123AA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14</w:t>
            </w: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 July,2023</w:t>
            </w:r>
          </w:p>
        </w:tc>
        <w:tc>
          <w:tcPr>
            <w:tcW w:w="1530" w:type="dxa"/>
          </w:tcPr>
          <w:p w14:paraId="17F062E8" w14:textId="77777777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7C0F1CB1" w14:textId="77777777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shd w:val="clear" w:color="auto" w:fill="002060"/>
          </w:tcPr>
          <w:p w14:paraId="6ACCBE44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107560" w:rsidRPr="007D4615" w14:paraId="033E880F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79212A0C" w14:textId="77777777" w:rsidR="00107560" w:rsidRPr="007D4615" w:rsidRDefault="00107560" w:rsidP="00107560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08571097" w14:textId="67948C32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5</w:t>
            </w: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.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Subject panel meetings and report submissions by the chair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.</w:t>
            </w:r>
          </w:p>
        </w:tc>
        <w:tc>
          <w:tcPr>
            <w:tcW w:w="2970" w:type="dxa"/>
          </w:tcPr>
          <w:p w14:paraId="0F2418A5" w14:textId="5632AD7B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FF000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Subject Panel Teachers</w:t>
            </w:r>
          </w:p>
        </w:tc>
        <w:tc>
          <w:tcPr>
            <w:tcW w:w="1800" w:type="dxa"/>
          </w:tcPr>
          <w:p w14:paraId="71361B13" w14:textId="0C5C723E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19</w:t>
            </w:r>
            <w:r w:rsidRPr="005B6EA2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 xml:space="preserve">➡️ 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23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rd</w:t>
            </w:r>
            <w:r w:rsidRPr="004217C1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14:paraId="76D236B9" w14:textId="08A6AD78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June,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530" w:type="dxa"/>
          </w:tcPr>
          <w:p w14:paraId="798A4DAA" w14:textId="45673A7D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4:00pm</w:t>
            </w:r>
          </w:p>
        </w:tc>
        <w:tc>
          <w:tcPr>
            <w:tcW w:w="1260" w:type="dxa"/>
          </w:tcPr>
          <w:p w14:paraId="49D279B4" w14:textId="243BA1C8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Place of choice</w:t>
            </w:r>
          </w:p>
        </w:tc>
        <w:tc>
          <w:tcPr>
            <w:tcW w:w="270" w:type="dxa"/>
            <w:vMerge/>
            <w:shd w:val="clear" w:color="auto" w:fill="002060"/>
          </w:tcPr>
          <w:p w14:paraId="2A93CD7A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107560" w:rsidRPr="007D4615" w14:paraId="0F25B46D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3F0BAE75" w14:textId="77777777" w:rsidR="00107560" w:rsidRPr="007D4615" w:rsidRDefault="00107560" w:rsidP="00107560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3E309DF7" w14:textId="6CDD353C" w:rsidR="00107560" w:rsidRPr="00D1618A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6</w:t>
            </w: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.Mid Term Examinations</w:t>
            </w:r>
          </w:p>
        </w:tc>
        <w:tc>
          <w:tcPr>
            <w:tcW w:w="2970" w:type="dxa"/>
          </w:tcPr>
          <w:p w14:paraId="6A28CFF0" w14:textId="6855F32C" w:rsidR="00107560" w:rsidRPr="00D1618A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All levels</w:t>
            </w:r>
          </w:p>
        </w:tc>
        <w:tc>
          <w:tcPr>
            <w:tcW w:w="1800" w:type="dxa"/>
          </w:tcPr>
          <w:p w14:paraId="06041AFE" w14:textId="0E20CBFF" w:rsidR="00107560" w:rsidRPr="00D1618A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2</w:t>
            </w:r>
            <w:r w:rsidR="00D7286D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6</w:t>
            </w: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th</w:t>
            </w: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</w:t>
            </w:r>
            <w:r w:rsidRPr="00D1618A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➡️ 2</w:t>
            </w:r>
            <w:r w:rsidR="00D7286D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8</w:t>
            </w:r>
            <w:r w:rsidR="00D7286D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th</w:t>
            </w:r>
            <w:r w:rsidRPr="00D1618A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</w:t>
            </w:r>
          </w:p>
          <w:p w14:paraId="3ABE27C5" w14:textId="22C07E53" w:rsidR="00107560" w:rsidRPr="00D1618A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June,2023</w:t>
            </w:r>
          </w:p>
        </w:tc>
        <w:tc>
          <w:tcPr>
            <w:tcW w:w="1530" w:type="dxa"/>
          </w:tcPr>
          <w:p w14:paraId="00A6BD21" w14:textId="77777777" w:rsidR="00107560" w:rsidRPr="00D1618A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8:00 am </w:t>
            </w:r>
            <w:r w:rsidRPr="00D1618A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➡️</w:t>
            </w:r>
          </w:p>
          <w:p w14:paraId="2C087487" w14:textId="17B24ED7" w:rsidR="00107560" w:rsidRPr="00D1618A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4:00 pm</w:t>
            </w:r>
          </w:p>
        </w:tc>
        <w:tc>
          <w:tcPr>
            <w:tcW w:w="1260" w:type="dxa"/>
          </w:tcPr>
          <w:p w14:paraId="5B6B2F37" w14:textId="19EB2044" w:rsidR="00107560" w:rsidRPr="00D1618A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D1618A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Various classes</w:t>
            </w:r>
          </w:p>
        </w:tc>
        <w:tc>
          <w:tcPr>
            <w:tcW w:w="270" w:type="dxa"/>
            <w:vMerge/>
            <w:shd w:val="clear" w:color="auto" w:fill="002060"/>
          </w:tcPr>
          <w:p w14:paraId="39FF3875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107560" w:rsidRPr="007D4615" w14:paraId="6BC0400F" w14:textId="77777777" w:rsidTr="00804B6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76288D76" w14:textId="77777777" w:rsidR="00107560" w:rsidRPr="007D4615" w:rsidRDefault="00107560" w:rsidP="00107560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0CC7D7D0" w14:textId="092F0487" w:rsidR="00107560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7</w:t>
            </w: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.Mid Term Break</w:t>
            </w:r>
          </w:p>
        </w:tc>
        <w:tc>
          <w:tcPr>
            <w:tcW w:w="2970" w:type="dxa"/>
          </w:tcPr>
          <w:p w14:paraId="69AF086C" w14:textId="5ED5931D" w:rsidR="00107560" w:rsidRPr="00E83153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E83153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All levels</w:t>
            </w:r>
          </w:p>
        </w:tc>
        <w:tc>
          <w:tcPr>
            <w:tcW w:w="1800" w:type="dxa"/>
          </w:tcPr>
          <w:p w14:paraId="7AE30A79" w14:textId="4BD3CC43" w:rsidR="00107560" w:rsidRPr="00E83153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  <w:r w:rsidRPr="00E83153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29</w:t>
            </w:r>
            <w:r w:rsidRPr="00E83153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 xml:space="preserve">th </w:t>
            </w:r>
            <w:r w:rsidRPr="00E83153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June -2</w:t>
            </w:r>
            <w:r w:rsidRPr="00E83153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nd</w:t>
            </w:r>
            <w:r w:rsidRPr="00E83153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July,2023</w:t>
            </w:r>
          </w:p>
        </w:tc>
        <w:tc>
          <w:tcPr>
            <w:tcW w:w="1530" w:type="dxa"/>
          </w:tcPr>
          <w:p w14:paraId="7315ABBB" w14:textId="77777777" w:rsidR="00107560" w:rsidRPr="00E83153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216A14CE" w14:textId="77777777" w:rsidR="00107560" w:rsidRPr="00574B19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shd w:val="clear" w:color="auto" w:fill="002060"/>
          </w:tcPr>
          <w:p w14:paraId="7DACDDA7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107560" w:rsidRPr="007D4615" w14:paraId="15E86D21" w14:textId="77777777" w:rsidTr="009E2F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tcBorders>
              <w:bottom w:val="single" w:sz="4" w:space="0" w:color="auto"/>
            </w:tcBorders>
            <w:shd w:val="clear" w:color="auto" w:fill="FF0000"/>
          </w:tcPr>
          <w:p w14:paraId="0F8C35BF" w14:textId="77777777" w:rsidR="00107560" w:rsidRPr="007D4615" w:rsidRDefault="00107560" w:rsidP="00107560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002060"/>
          </w:tcPr>
          <w:p w14:paraId="10F6A579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002060"/>
          </w:tcPr>
          <w:p w14:paraId="6136D890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101F02B4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shd w:val="clear" w:color="auto" w:fill="002060"/>
          </w:tcPr>
          <w:p w14:paraId="10B76692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shd w:val="clear" w:color="auto" w:fill="002060"/>
          </w:tcPr>
          <w:p w14:paraId="66E6A4D6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shd w:val="clear" w:color="auto" w:fill="FF0000"/>
          </w:tcPr>
          <w:p w14:paraId="394E8F9E" w14:textId="77777777" w:rsidR="00107560" w:rsidRPr="007D4615" w:rsidRDefault="00107560" w:rsidP="0010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</w:tbl>
    <w:p w14:paraId="326B44F0" w14:textId="0E75CABD" w:rsidR="008746E1" w:rsidRDefault="008746E1" w:rsidP="0099385C">
      <w:pPr>
        <w:tabs>
          <w:tab w:val="left" w:pos="1894"/>
        </w:tabs>
        <w:rPr>
          <w:rFonts w:ascii="Algerian" w:hAnsi="Algerian"/>
          <w:b/>
          <w:color w:val="22DECC" w:themeColor="accent1"/>
          <w:sz w:val="24"/>
          <w:szCs w:val="24"/>
          <w:lang w:val="en-US"/>
        </w:rPr>
      </w:pPr>
    </w:p>
    <w:p w14:paraId="28463644" w14:textId="0914AC05" w:rsidR="000E35A0" w:rsidRDefault="00FA64BE" w:rsidP="0099385C">
      <w:pPr>
        <w:tabs>
          <w:tab w:val="left" w:pos="1894"/>
        </w:tabs>
        <w:rPr>
          <w:rFonts w:ascii="Algerian" w:hAnsi="Algerian"/>
          <w:b/>
          <w:color w:val="22DECC" w:themeColor="accent1"/>
          <w:sz w:val="24"/>
          <w:szCs w:val="24"/>
          <w:lang w:val="en-US"/>
        </w:rPr>
      </w:pPr>
      <w:r>
        <w:rPr>
          <w:noProof/>
          <w:sz w:val="4"/>
        </w:rPr>
        <w:lastRenderedPageBreak/>
        <w:drawing>
          <wp:anchor distT="0" distB="0" distL="114300" distR="114300" simplePos="0" relativeHeight="251673615" behindDoc="0" locked="0" layoutInCell="1" allowOverlap="1" wp14:anchorId="7917E579" wp14:editId="5D1E01DE">
            <wp:simplePos x="0" y="0"/>
            <wp:positionH relativeFrom="column">
              <wp:posOffset>5294630</wp:posOffset>
            </wp:positionH>
            <wp:positionV relativeFrom="paragraph">
              <wp:posOffset>-238154</wp:posOffset>
            </wp:positionV>
            <wp:extent cx="901700" cy="901700"/>
            <wp:effectExtent l="0" t="0" r="0" b="0"/>
            <wp:wrapNone/>
            <wp:docPr id="20054432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6510" name="Picture 10173265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ED7D31" w:themeColor="accent4"/>
          <w:lang w:val="en-US"/>
        </w:rPr>
        <w:drawing>
          <wp:anchor distT="0" distB="0" distL="114300" distR="114300" simplePos="0" relativeHeight="251671567" behindDoc="0" locked="0" layoutInCell="1" allowOverlap="1" wp14:anchorId="5E853188" wp14:editId="161274F8">
            <wp:simplePos x="0" y="0"/>
            <wp:positionH relativeFrom="column">
              <wp:posOffset>-180753</wp:posOffset>
            </wp:positionH>
            <wp:positionV relativeFrom="paragraph">
              <wp:posOffset>-159489</wp:posOffset>
            </wp:positionV>
            <wp:extent cx="876300" cy="820075"/>
            <wp:effectExtent l="0" t="0" r="0" b="0"/>
            <wp:wrapNone/>
            <wp:docPr id="5517315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74052" name="Picture 5742740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2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C84" w:rsidRPr="00890409">
        <w:rPr>
          <w:noProof/>
          <w:color w:val="ED7D31" w:themeColor="accent4"/>
          <w:lang w:val="en-US"/>
        </w:rPr>
        <mc:AlternateContent>
          <mc:Choice Requires="wps">
            <w:drawing>
              <wp:anchor distT="0" distB="0" distL="114300" distR="114300" simplePos="0" relativeHeight="251665423" behindDoc="0" locked="0" layoutInCell="1" allowOverlap="1" wp14:anchorId="564BFAA4" wp14:editId="5AA9DE19">
                <wp:simplePos x="0" y="0"/>
                <wp:positionH relativeFrom="page">
                  <wp:posOffset>1457608</wp:posOffset>
                </wp:positionH>
                <wp:positionV relativeFrom="paragraph">
                  <wp:posOffset>25733</wp:posOffset>
                </wp:positionV>
                <wp:extent cx="4031621" cy="438150"/>
                <wp:effectExtent l="247650" t="285750" r="254635" b="285750"/>
                <wp:wrapNone/>
                <wp:docPr id="12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21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 w="349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A121E" w14:textId="094F70D9" w:rsidR="007D4C84" w:rsidRPr="00B77BBE" w:rsidRDefault="007D4C84" w:rsidP="00775D0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CONT’ SCHOOL PLAN FOR TERM II THE YEAR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BFAA4" id="_x0000_s1027" style="position:absolute;margin-left:114.75pt;margin-top:2.05pt;width:317.45pt;height:34.5pt;z-index:251665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" fillcolor="#002060 [3206]" strokecolor="#7aebe0 [1940]" strokeweight="2.75pt">
                <v:stroke joinstyle="miter"/>
                <v:shadow on="t" color="black" opacity="28180f" offset="0,0"/>
                <v:textbox>
                  <w:txbxContent>
                    <w:p w14:paraId="229A121E" w14:textId="094F70D9" w:rsidR="007D4C84" w:rsidRPr="00B77BBE" w:rsidRDefault="007D4C84" w:rsidP="00775D0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>CONT’ SCHOOL PLAN FOR TERM II THE YEAR 2023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CAA6129" w14:textId="2483987F" w:rsidR="0042683A" w:rsidRDefault="00B543F5" w:rsidP="00F26F54">
      <w:pPr>
        <w:tabs>
          <w:tab w:val="left" w:pos="1894"/>
        </w:tabs>
        <w:rPr>
          <w:noProof/>
          <w:lang w:val="en-US"/>
        </w:rPr>
      </w:pPr>
      <w:r>
        <w:rPr>
          <w:rFonts w:ascii="Algerian" w:hAnsi="Algerian"/>
          <w:b/>
          <w:color w:val="22DECC" w:themeColor="accent1"/>
          <w:sz w:val="24"/>
          <w:szCs w:val="24"/>
          <w:lang w:val="en-US"/>
        </w:rPr>
        <w:t xml:space="preserve">      </w:t>
      </w:r>
      <w:r w:rsidR="00D5479E">
        <w:rPr>
          <w:rFonts w:ascii="Algerian" w:hAnsi="Algerian"/>
          <w:b/>
          <w:color w:val="22DECC" w:themeColor="accent1"/>
          <w:sz w:val="24"/>
          <w:szCs w:val="24"/>
          <w:lang w:val="en-US"/>
        </w:rPr>
        <w:t xml:space="preserve">  </w:t>
      </w:r>
    </w:p>
    <w:p w14:paraId="570F0320" w14:textId="53BCF59B" w:rsidR="0042683A" w:rsidRDefault="006124CF" w:rsidP="006124CF">
      <w:pPr>
        <w:tabs>
          <w:tab w:val="left" w:pos="3140"/>
        </w:tabs>
        <w:rPr>
          <w:noProof/>
          <w:lang w:val="en-US"/>
        </w:rPr>
      </w:pPr>
      <w:r>
        <w:rPr>
          <w:noProof/>
          <w:lang w:val="en-US"/>
        </w:rPr>
        <w:tab/>
      </w:r>
    </w:p>
    <w:tbl>
      <w:tblPr>
        <w:tblStyle w:val="GridTable1Light-Accent6"/>
        <w:tblpPr w:leftFromText="180" w:rightFromText="180" w:vertAnchor="page" w:horzAnchor="margin" w:tblpXSpec="center" w:tblpY="2197"/>
        <w:tblW w:w="11155" w:type="dxa"/>
        <w:tblLayout w:type="fixed"/>
        <w:tblLook w:val="04A0" w:firstRow="1" w:lastRow="0" w:firstColumn="1" w:lastColumn="0" w:noHBand="0" w:noVBand="1"/>
      </w:tblPr>
      <w:tblGrid>
        <w:gridCol w:w="256"/>
        <w:gridCol w:w="1967"/>
        <w:gridCol w:w="1102"/>
        <w:gridCol w:w="2970"/>
        <w:gridCol w:w="1800"/>
        <w:gridCol w:w="1530"/>
        <w:gridCol w:w="1260"/>
        <w:gridCol w:w="270"/>
      </w:tblGrid>
      <w:tr w:rsidR="00FF766A" w:rsidRPr="007D4615" w14:paraId="47F4B09B" w14:textId="77777777" w:rsidTr="00FF7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shd w:val="clear" w:color="auto" w:fill="FF0000"/>
          </w:tcPr>
          <w:p w14:paraId="54F79950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  <w:shd w:val="clear" w:color="auto" w:fill="002060"/>
          </w:tcPr>
          <w:p w14:paraId="39C1829B" w14:textId="77777777" w:rsidR="00FF766A" w:rsidRPr="007D4615" w:rsidRDefault="00FF766A" w:rsidP="00FF7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BUSINESS OF THE DAY</w:t>
            </w:r>
          </w:p>
        </w:tc>
        <w:tc>
          <w:tcPr>
            <w:tcW w:w="2970" w:type="dxa"/>
            <w:shd w:val="clear" w:color="auto" w:fill="002060"/>
          </w:tcPr>
          <w:p w14:paraId="4FBC4767" w14:textId="50F3AB7E" w:rsidR="00FF766A" w:rsidRPr="007D4615" w:rsidRDefault="00FF766A" w:rsidP="00FF7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PERSONEL/LEVEL/ITEM</w:t>
            </w:r>
          </w:p>
        </w:tc>
        <w:tc>
          <w:tcPr>
            <w:tcW w:w="1800" w:type="dxa"/>
            <w:shd w:val="clear" w:color="auto" w:fill="002060"/>
          </w:tcPr>
          <w:p w14:paraId="050C251F" w14:textId="77777777" w:rsidR="00FF766A" w:rsidRPr="007D4615" w:rsidRDefault="00FF766A" w:rsidP="00FF7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30" w:type="dxa"/>
            <w:shd w:val="clear" w:color="auto" w:fill="002060"/>
          </w:tcPr>
          <w:p w14:paraId="3DF8BC8D" w14:textId="77777777" w:rsidR="00FF766A" w:rsidRPr="007D4615" w:rsidRDefault="00FF766A" w:rsidP="00FF7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260" w:type="dxa"/>
            <w:shd w:val="clear" w:color="auto" w:fill="002060"/>
          </w:tcPr>
          <w:p w14:paraId="0A664019" w14:textId="77777777" w:rsidR="00FF766A" w:rsidRPr="007D4615" w:rsidRDefault="00FF766A" w:rsidP="00FF7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n-US"/>
              </w:rPr>
              <w:t>VENUE</w:t>
            </w:r>
          </w:p>
        </w:tc>
        <w:tc>
          <w:tcPr>
            <w:tcW w:w="270" w:type="dxa"/>
            <w:shd w:val="clear" w:color="auto" w:fill="FF0000"/>
          </w:tcPr>
          <w:p w14:paraId="0FB5AE84" w14:textId="77777777" w:rsidR="00FF766A" w:rsidRPr="007D4615" w:rsidRDefault="00FF766A" w:rsidP="00FF7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22DECC" w:themeColor="accent1"/>
                <w:sz w:val="20"/>
                <w:szCs w:val="20"/>
                <w:lang w:val="en-US"/>
              </w:rPr>
            </w:pPr>
          </w:p>
        </w:tc>
      </w:tr>
      <w:tr w:rsidR="00FF766A" w:rsidRPr="007D4615" w14:paraId="19E34AD5" w14:textId="77777777" w:rsidTr="00FF766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 w:val="restart"/>
            <w:shd w:val="clear" w:color="auto" w:fill="002060"/>
          </w:tcPr>
          <w:p w14:paraId="1127FC0F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45FD8572" w14:textId="42E187A0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8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Academic Tour To Homabay County</w:t>
            </w:r>
          </w:p>
        </w:tc>
        <w:tc>
          <w:tcPr>
            <w:tcW w:w="2970" w:type="dxa"/>
          </w:tcPr>
          <w:p w14:paraId="29F53085" w14:textId="295E24F9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Grade 5,6 and Class  8</w:t>
            </w:r>
          </w:p>
        </w:tc>
        <w:tc>
          <w:tcPr>
            <w:tcW w:w="1800" w:type="dxa"/>
          </w:tcPr>
          <w:p w14:paraId="3E532A72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21</w:t>
            </w:r>
            <w:r w:rsidRPr="008F299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 xml:space="preserve"> July,2023</w:t>
            </w:r>
          </w:p>
        </w:tc>
        <w:tc>
          <w:tcPr>
            <w:tcW w:w="1530" w:type="dxa"/>
          </w:tcPr>
          <w:p w14:paraId="17901FDF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0F237A4B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 w:val="restart"/>
            <w:shd w:val="clear" w:color="auto" w:fill="002060"/>
          </w:tcPr>
          <w:p w14:paraId="5F173F46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F766A" w:rsidRPr="007D4615" w14:paraId="5A65EE84" w14:textId="77777777" w:rsidTr="00FF766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3FBA7E28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7086A7E2" w14:textId="2A1B8CFE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0"/>
                <w:szCs w:val="20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1</w:t>
            </w:r>
            <w:r w:rsidR="007D4C84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  <w:t>9</w:t>
            </w: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.Inspections</w:t>
            </w:r>
          </w:p>
        </w:tc>
        <w:tc>
          <w:tcPr>
            <w:tcW w:w="2970" w:type="dxa"/>
          </w:tcPr>
          <w:p w14:paraId="78E383C2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Custom cont’</w:t>
            </w:r>
          </w:p>
        </w:tc>
        <w:tc>
          <w:tcPr>
            <w:tcW w:w="1800" w:type="dxa"/>
          </w:tcPr>
          <w:p w14:paraId="4B4290A7" w14:textId="77777777" w:rsidR="00FF766A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24</w:t>
            </w:r>
            <w:r w:rsidRPr="00DA0346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– 28</w:t>
            </w:r>
            <w:r w:rsidRPr="00DA0346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14:paraId="53B43527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July,2023.</w:t>
            </w:r>
          </w:p>
        </w:tc>
        <w:tc>
          <w:tcPr>
            <w:tcW w:w="1530" w:type="dxa"/>
          </w:tcPr>
          <w:p w14:paraId="4367F4E1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8:00 am </w:t>
            </w:r>
            <w:r w:rsidRPr="007D4615"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  <w:t>➡️</w:t>
            </w:r>
          </w:p>
          <w:p w14:paraId="062A422B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>4:00 pm</w:t>
            </w:r>
          </w:p>
        </w:tc>
        <w:tc>
          <w:tcPr>
            <w:tcW w:w="1260" w:type="dxa"/>
          </w:tcPr>
          <w:p w14:paraId="1E392AB7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H.T’s </w:t>
            </w:r>
          </w:p>
          <w:p w14:paraId="12285FB6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7D4615"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  <w:t xml:space="preserve">Dpt- H.T </w:t>
            </w:r>
          </w:p>
        </w:tc>
        <w:tc>
          <w:tcPr>
            <w:tcW w:w="270" w:type="dxa"/>
            <w:vMerge/>
            <w:shd w:val="clear" w:color="auto" w:fill="002060"/>
          </w:tcPr>
          <w:p w14:paraId="31EC898F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F766A" w:rsidRPr="007D4615" w14:paraId="6694CCA9" w14:textId="77777777" w:rsidTr="00FF766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777273A5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7CCB7FF1" w14:textId="44A59E94" w:rsidR="00FF766A" w:rsidRPr="007D4615" w:rsidRDefault="007D4C84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>2</w:t>
            </w:r>
            <w:r w:rsidR="001C2898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>0</w:t>
            </w:r>
            <w:r w:rsidR="00FF766A"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>.END- TERM ASSESSMENT</w:t>
            </w:r>
          </w:p>
        </w:tc>
        <w:tc>
          <w:tcPr>
            <w:tcW w:w="2970" w:type="dxa"/>
          </w:tcPr>
          <w:p w14:paraId="25F83C42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>All levels</w:t>
            </w:r>
          </w:p>
        </w:tc>
        <w:tc>
          <w:tcPr>
            <w:tcW w:w="1800" w:type="dxa"/>
          </w:tcPr>
          <w:p w14:paraId="3F2C859F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>1</w:t>
            </w: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vertAlign w:val="superscript"/>
                <w:lang w:val="en-US"/>
              </w:rPr>
              <w:t>st</w:t>
            </w: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 xml:space="preserve"> – 4</w:t>
            </w: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vertAlign w:val="superscript"/>
                <w:lang w:val="en-US"/>
              </w:rPr>
              <w:t>th</w:t>
            </w: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>Aug</w:t>
            </w: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>,2023</w:t>
            </w:r>
          </w:p>
        </w:tc>
        <w:tc>
          <w:tcPr>
            <w:tcW w:w="1530" w:type="dxa"/>
          </w:tcPr>
          <w:p w14:paraId="2A0EEFD7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 xml:space="preserve">8:30am </w:t>
            </w:r>
            <w:r w:rsidRPr="00427440">
              <w:rPr>
                <w:rFonts w:ascii="Segoe UI Emoji" w:hAnsi="Segoe UI Emoji" w:cs="Segoe UI Emoji"/>
                <w:b/>
                <w:noProof/>
                <w:color w:val="19A698" w:themeColor="accent1" w:themeShade="BF"/>
                <w:sz w:val="22"/>
                <w:lang w:val="en-US"/>
              </w:rPr>
              <w:t>➡️</w:t>
            </w:r>
          </w:p>
        </w:tc>
        <w:tc>
          <w:tcPr>
            <w:tcW w:w="1260" w:type="dxa"/>
          </w:tcPr>
          <w:p w14:paraId="1A13E519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 w:rsidRPr="00427440"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  <w:t>Various classes</w:t>
            </w:r>
          </w:p>
        </w:tc>
        <w:tc>
          <w:tcPr>
            <w:tcW w:w="270" w:type="dxa"/>
            <w:vMerge/>
            <w:shd w:val="clear" w:color="auto" w:fill="002060"/>
          </w:tcPr>
          <w:p w14:paraId="0848A955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F766A" w:rsidRPr="007D4615" w14:paraId="759ADD03" w14:textId="77777777" w:rsidTr="00FF766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757C64BB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40314502" w14:textId="2D7B4714" w:rsidR="00FF766A" w:rsidRPr="007D4615" w:rsidRDefault="007D4C84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  <w:t>22</w:t>
            </w:r>
            <w:r w:rsidR="00FF766A"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  <w:t>. Staff meeting &amp; closing</w:t>
            </w:r>
          </w:p>
        </w:tc>
        <w:tc>
          <w:tcPr>
            <w:tcW w:w="2970" w:type="dxa"/>
          </w:tcPr>
          <w:p w14:paraId="3D3126EF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  <w:t>Entire School</w:t>
            </w:r>
          </w:p>
        </w:tc>
        <w:tc>
          <w:tcPr>
            <w:tcW w:w="1800" w:type="dxa"/>
          </w:tcPr>
          <w:p w14:paraId="21AF640F" w14:textId="25240341" w:rsidR="00FF766A" w:rsidRPr="007D4615" w:rsidRDefault="001C2898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  <w:t>Thur 10</w:t>
            </w:r>
            <w:r w:rsidRPr="001C2898">
              <w:rPr>
                <w:rFonts w:asciiTheme="majorHAnsi" w:hAnsiTheme="majorHAnsi" w:cstheme="majorHAnsi"/>
                <w:b/>
                <w:noProof/>
                <w:color w:val="002060"/>
                <w:sz w:val="22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  <w:t xml:space="preserve"> </w:t>
            </w:r>
            <w:r w:rsidR="00FF766A"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  <w:t>Aug 2023</w:t>
            </w:r>
          </w:p>
        </w:tc>
        <w:tc>
          <w:tcPr>
            <w:tcW w:w="1530" w:type="dxa"/>
          </w:tcPr>
          <w:p w14:paraId="609E66FE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  <w:t>2:00pm</w:t>
            </w:r>
          </w:p>
        </w:tc>
        <w:tc>
          <w:tcPr>
            <w:tcW w:w="1260" w:type="dxa"/>
          </w:tcPr>
          <w:p w14:paraId="37E20C6B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22"/>
                <w:lang w:val="en-US"/>
              </w:rPr>
              <w:t>School Hall</w:t>
            </w:r>
          </w:p>
        </w:tc>
        <w:tc>
          <w:tcPr>
            <w:tcW w:w="270" w:type="dxa"/>
            <w:vMerge/>
            <w:shd w:val="clear" w:color="auto" w:fill="002060"/>
          </w:tcPr>
          <w:p w14:paraId="76033F28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F766A" w:rsidRPr="007D4615" w14:paraId="374C1112" w14:textId="77777777" w:rsidTr="00FF766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vMerge/>
            <w:shd w:val="clear" w:color="auto" w:fill="002060"/>
          </w:tcPr>
          <w:p w14:paraId="511DA31E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79078671" w14:textId="77777777" w:rsidR="00FF766A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</w:tcPr>
          <w:p w14:paraId="30BDA75F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</w:tcPr>
          <w:p w14:paraId="76CAA6F9" w14:textId="77777777" w:rsidR="00FF766A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577498E4" w14:textId="77777777" w:rsidR="00FF766A" w:rsidRPr="00CB6527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2F1A352D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shd w:val="clear" w:color="auto" w:fill="002060"/>
          </w:tcPr>
          <w:p w14:paraId="1B76CABA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F766A" w:rsidRPr="007D4615" w14:paraId="3F3F273F" w14:textId="77777777" w:rsidTr="00FF766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shd w:val="clear" w:color="auto" w:fill="002060"/>
          </w:tcPr>
          <w:p w14:paraId="179B4301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3A662A2C" w14:textId="77777777" w:rsidR="00FF766A" w:rsidRPr="00427440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</w:pPr>
          </w:p>
        </w:tc>
        <w:tc>
          <w:tcPr>
            <w:tcW w:w="2970" w:type="dxa"/>
          </w:tcPr>
          <w:p w14:paraId="7C6CA549" w14:textId="77777777" w:rsidR="00FF766A" w:rsidRPr="00427440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</w:pPr>
          </w:p>
        </w:tc>
        <w:tc>
          <w:tcPr>
            <w:tcW w:w="1800" w:type="dxa"/>
          </w:tcPr>
          <w:p w14:paraId="6F0DD069" w14:textId="77777777" w:rsidR="00FF766A" w:rsidRPr="00427440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</w:pPr>
          </w:p>
        </w:tc>
        <w:tc>
          <w:tcPr>
            <w:tcW w:w="1530" w:type="dxa"/>
          </w:tcPr>
          <w:p w14:paraId="000145C2" w14:textId="77777777" w:rsidR="00FF766A" w:rsidRPr="00427440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</w:pPr>
          </w:p>
        </w:tc>
        <w:tc>
          <w:tcPr>
            <w:tcW w:w="1260" w:type="dxa"/>
          </w:tcPr>
          <w:p w14:paraId="4BDDCF76" w14:textId="77777777" w:rsidR="00FF766A" w:rsidRPr="00427440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2"/>
                <w:lang w:val="en-US"/>
              </w:rPr>
            </w:pPr>
          </w:p>
        </w:tc>
        <w:tc>
          <w:tcPr>
            <w:tcW w:w="270" w:type="dxa"/>
            <w:shd w:val="clear" w:color="auto" w:fill="002060"/>
          </w:tcPr>
          <w:p w14:paraId="176CAD40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  <w:tr w:rsidR="00FF766A" w:rsidRPr="007D4615" w14:paraId="659D5CE6" w14:textId="77777777" w:rsidTr="00FF766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  <w:tcBorders>
              <w:bottom w:val="single" w:sz="4" w:space="0" w:color="auto"/>
            </w:tcBorders>
            <w:shd w:val="clear" w:color="auto" w:fill="002060"/>
          </w:tcPr>
          <w:p w14:paraId="74D18229" w14:textId="77777777" w:rsidR="00FF766A" w:rsidRPr="007D4615" w:rsidRDefault="00FF766A" w:rsidP="00FF766A">
            <w:pPr>
              <w:rPr>
                <w:rFonts w:asciiTheme="majorHAnsi" w:hAnsiTheme="majorHAnsi" w:cstheme="majorHAnsi"/>
                <w:noProof/>
                <w:color w:val="002060"/>
                <w:sz w:val="20"/>
                <w:szCs w:val="20"/>
                <w:lang w:val="en-US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002060"/>
          </w:tcPr>
          <w:p w14:paraId="247B5CC7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19A698" w:themeColor="accent1" w:themeShade="BF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002060"/>
          </w:tcPr>
          <w:p w14:paraId="2BA2F7C4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2607D9E5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shd w:val="clear" w:color="auto" w:fill="002060"/>
          </w:tcPr>
          <w:p w14:paraId="163EE8CE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shd w:val="clear" w:color="auto" w:fill="002060"/>
          </w:tcPr>
          <w:p w14:paraId="0675ECAC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ED7D31" w:themeColor="accent4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shd w:val="clear" w:color="auto" w:fill="002060"/>
          </w:tcPr>
          <w:p w14:paraId="7505410C" w14:textId="77777777" w:rsidR="00FF766A" w:rsidRPr="007D4615" w:rsidRDefault="00FF766A" w:rsidP="00FF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002060"/>
                <w:sz w:val="20"/>
                <w:szCs w:val="20"/>
                <w:lang w:val="en-US"/>
              </w:rPr>
            </w:pPr>
          </w:p>
        </w:tc>
      </w:tr>
    </w:tbl>
    <w:p w14:paraId="406CC035" w14:textId="17A2BC60" w:rsidR="0042683A" w:rsidRDefault="0042683A" w:rsidP="00F26F54">
      <w:pPr>
        <w:tabs>
          <w:tab w:val="left" w:pos="1894"/>
        </w:tabs>
        <w:rPr>
          <w:noProof/>
          <w:lang w:val="en-US"/>
        </w:rPr>
      </w:pPr>
    </w:p>
    <w:p w14:paraId="26367127" w14:textId="119FA948" w:rsidR="0042683A" w:rsidRDefault="0042683A" w:rsidP="00F26F54">
      <w:pPr>
        <w:tabs>
          <w:tab w:val="left" w:pos="1894"/>
        </w:tabs>
        <w:rPr>
          <w:noProof/>
          <w:lang w:val="en-US"/>
        </w:rPr>
      </w:pPr>
    </w:p>
    <w:p w14:paraId="352DE6E7" w14:textId="6D6289F4" w:rsidR="0042683A" w:rsidRDefault="0042683A" w:rsidP="00F26F54">
      <w:pPr>
        <w:tabs>
          <w:tab w:val="left" w:pos="1894"/>
        </w:tabs>
        <w:rPr>
          <w:noProof/>
          <w:lang w:val="en-US"/>
        </w:rPr>
      </w:pPr>
    </w:p>
    <w:p w14:paraId="78533E9D" w14:textId="2C95F94F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108A1150" w14:textId="1BC6D3BA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35B539BF" w14:textId="0475308D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1ED454BC" w14:textId="52C37D06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30A02905" w14:textId="0B52767E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759872CC" w14:textId="7478F0B2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5EB6CEC7" w14:textId="26279AB6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5866F99A" w14:textId="01827FB6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066A18C7" w14:textId="2F452B7D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0BA22B4B" w14:textId="67639E5E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73BF7498" w14:textId="12E8D7B8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09A861EC" w14:textId="1BC1576E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6343CF61" w14:textId="3B77B3D3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7A3A7B98" w14:textId="30A45D2C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2C972AA4" w14:textId="77777777" w:rsidR="007D4C84" w:rsidRDefault="007D4C84" w:rsidP="00F26F54">
      <w:pPr>
        <w:tabs>
          <w:tab w:val="left" w:pos="1894"/>
        </w:tabs>
        <w:rPr>
          <w:noProof/>
          <w:lang w:val="en-US"/>
        </w:rPr>
      </w:pPr>
    </w:p>
    <w:p w14:paraId="01F8E0DA" w14:textId="7DE8ABA0" w:rsidR="00693E4F" w:rsidRPr="00693E4F" w:rsidRDefault="000640B0" w:rsidP="004F3D1B">
      <w:pPr>
        <w:tabs>
          <w:tab w:val="right" w:pos="10034"/>
        </w:tabs>
        <w:rPr>
          <w:lang w:val="en-US"/>
        </w:rPr>
      </w:pPr>
      <w:r w:rsidRPr="00E53472">
        <w:rPr>
          <w:b/>
          <w:bCs/>
          <w:noProof/>
          <w:color w:val="002060"/>
          <w:lang w:val="en-US"/>
        </w:rPr>
        <w:t xml:space="preserve"> </w:t>
      </w:r>
    </w:p>
    <w:p w14:paraId="7CB17EE1" w14:textId="5F386C88" w:rsidR="007B1DAD" w:rsidRDefault="007B1DAD" w:rsidP="00F26F54">
      <w:pPr>
        <w:tabs>
          <w:tab w:val="left" w:pos="1894"/>
        </w:tabs>
        <w:rPr>
          <w:noProof/>
          <w:lang w:val="en-US"/>
        </w:rPr>
      </w:pPr>
    </w:p>
    <w:p w14:paraId="59F91FB2" w14:textId="611A9A4E" w:rsidR="002268FF" w:rsidRPr="002268FF" w:rsidRDefault="002268FF" w:rsidP="002268FF">
      <w:pPr>
        <w:ind w:firstLine="720"/>
        <w:rPr>
          <w:lang w:val="en-US"/>
        </w:rPr>
      </w:pPr>
    </w:p>
    <w:p w14:paraId="2B472376" w14:textId="7783D203" w:rsidR="00020C37" w:rsidRPr="00B77BBE" w:rsidRDefault="00EE6007" w:rsidP="00B77BBE">
      <w:pPr>
        <w:tabs>
          <w:tab w:val="left" w:pos="1894"/>
        </w:tabs>
        <w:rPr>
          <w:rFonts w:ascii="Algerian" w:hAnsi="Algerian"/>
          <w:b/>
          <w:color w:val="22DECC" w:themeColor="accent1"/>
          <w:sz w:val="24"/>
          <w:szCs w:val="24"/>
          <w:lang w:val="en-US"/>
        </w:rPr>
      </w:pPr>
      <w:r>
        <w:t xml:space="preserve">                                                          </w:t>
      </w:r>
      <w:r w:rsidR="000F5581" w:rsidRPr="00AD5BE9">
        <w:rPr>
          <w:noProof/>
          <w:color w:val="FFFFFF" w:themeColor="background1"/>
          <w:lang w:val="en-US"/>
        </w:rPr>
        <mc:AlternateContent>
          <mc:Choice Requires="wps">
            <w:drawing>
              <wp:inline distT="0" distB="0" distL="0" distR="0" wp14:anchorId="35A01F01" wp14:editId="1571B2AC">
                <wp:extent cx="1930400" cy="463750"/>
                <wp:effectExtent l="285750" t="0" r="165100" b="184150"/>
                <wp:docPr id="28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63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 w="34925">
                          <a:solidFill>
                            <a:srgbClr val="FFFFFF"/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isometricOffAxis1Top"/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5F9D" w14:textId="77777777" w:rsidR="000F5581" w:rsidRPr="006D35E7" w:rsidRDefault="000F5581" w:rsidP="000F55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JAMILO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A01F01" id="Rectangle: Rounded Corners 46" o:spid="_x0000_s1028" style="width:152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" fillcolor="#002060 [3206]" strokecolor="white" strokeweight="2.75pt">
                <v:stroke joinstyle="miter"/>
                <v:shadow on="t" color="black" opacity="28180f" offset="0,0"/>
                <v:textbox>
                  <w:txbxContent>
                    <w:p w14:paraId="17225F9D" w14:textId="77777777" w:rsidR="000F5581" w:rsidRPr="006D35E7" w:rsidRDefault="000F5581" w:rsidP="000F55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JAMILO SCHOOL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F5581">
        <w:t xml:space="preserve"> </w:t>
      </w:r>
      <w:r w:rsidR="000F5581">
        <w:rPr>
          <w:rFonts w:ascii="Bahnschrift Light" w:hAnsi="Bahnschrift Light"/>
          <w:b/>
          <w:sz w:val="24"/>
          <w:szCs w:val="24"/>
          <w:shd w:val="clear" w:color="auto" w:fill="FFFFFF" w:themeFill="background1"/>
        </w:rPr>
        <w:t xml:space="preserve"> </w:t>
      </w:r>
      <w:r w:rsidR="000F5581" w:rsidRPr="00AE6BB0">
        <w:rPr>
          <w:color w:val="22DECC" w:themeColor="accent1"/>
          <w:sz w:val="48"/>
          <w:szCs w:val="48"/>
        </w:rPr>
        <w:t xml:space="preserve"> </w:t>
      </w:r>
      <w:r w:rsidR="000F5581">
        <w:t xml:space="preserve">        </w:t>
      </w:r>
    </w:p>
    <w:p w14:paraId="26450ACC" w14:textId="29F919E2" w:rsidR="00F82AC2" w:rsidRPr="00B77BBE" w:rsidRDefault="002662DD" w:rsidP="00B77BBE">
      <w:pPr>
        <w:tabs>
          <w:tab w:val="left" w:pos="1894"/>
        </w:tabs>
        <w:rPr>
          <w:rFonts w:ascii="Algerian" w:hAnsi="Algerian"/>
          <w:b/>
          <w:color w:val="22DECC" w:themeColor="accent1"/>
          <w:sz w:val="24"/>
          <w:szCs w:val="24"/>
          <w:lang w:val="en-US"/>
        </w:rPr>
      </w:pPr>
      <w:r w:rsidRPr="00AD5BE9">
        <w:rPr>
          <w:noProof/>
          <w:color w:val="FFFFFF" w:themeColor="background1"/>
          <w:lang w:val="en-US"/>
        </w:rPr>
        <w:lastRenderedPageBreak/>
        <mc:AlternateContent>
          <mc:Choice Requires="wps">
            <w:drawing>
              <wp:inline distT="0" distB="0" distL="0" distR="0" wp14:anchorId="5D306F21" wp14:editId="61C01A3D">
                <wp:extent cx="1294724" cy="463750"/>
                <wp:effectExtent l="323850" t="0" r="172720" b="146050"/>
                <wp:docPr id="30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24" cy="463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 w="34925">
                          <a:solidFill>
                            <a:srgbClr val="FFFFFF"/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isometricOffAxis1Top"/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8CE71" w14:textId="77777777" w:rsidR="0023173C" w:rsidRPr="006D35E7" w:rsidRDefault="0023173C" w:rsidP="002662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GRADE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306F21" id="_x0000_s1029" style="width:101.95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" fillcolor="#002060 [3206]" strokecolor="white" strokeweight="2.75pt">
                <v:stroke joinstyle="miter"/>
                <v:shadow on="t" color="black" opacity="28180f" offset="0,0"/>
                <v:textbox>
                  <w:txbxContent>
                    <w:p w14:paraId="1308CE71" w14:textId="77777777" w:rsidR="0023173C" w:rsidRPr="006D35E7" w:rsidRDefault="0023173C" w:rsidP="002662D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GRADE 6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rFonts w:ascii="Bahnschrift Light" w:hAnsi="Bahnschrift Light"/>
          <w:b/>
          <w:sz w:val="24"/>
          <w:szCs w:val="24"/>
          <w:shd w:val="clear" w:color="auto" w:fill="FFFFFF" w:themeFill="background1"/>
        </w:rPr>
        <w:t xml:space="preserve"> LEARNERS WITH ASSEMMENT BOOKS</w:t>
      </w:r>
      <w:r w:rsidR="00F82AC2">
        <w:rPr>
          <w:noProof/>
          <w:lang w:val="en-US"/>
        </w:rPr>
        <w:t xml:space="preserve">                 </w:t>
      </w:r>
      <w:r w:rsidR="00F82AC2">
        <w:t xml:space="preserve">                      </w:t>
      </w:r>
      <w:r w:rsidR="00F82AC2">
        <w:rPr>
          <w:rFonts w:ascii="Bahnschrift Light" w:hAnsi="Bahnschrift Light"/>
          <w:b/>
          <w:sz w:val="24"/>
          <w:szCs w:val="24"/>
          <w:shd w:val="clear" w:color="auto" w:fill="FFFFFF" w:themeFill="background1"/>
        </w:rPr>
        <w:t xml:space="preserve"> OFFICIAL NAMES </w:t>
      </w:r>
      <w:proofErr w:type="gramStart"/>
      <w:r w:rsidR="00F82AC2">
        <w:rPr>
          <w:rFonts w:ascii="Bahnschrift Light" w:hAnsi="Bahnschrift Light"/>
          <w:b/>
          <w:sz w:val="24"/>
          <w:szCs w:val="24"/>
          <w:shd w:val="clear" w:color="auto" w:fill="FFFFFF" w:themeFill="background1"/>
        </w:rPr>
        <w:t xml:space="preserve">AND </w:t>
      </w:r>
      <w:r w:rsidR="00F82AC2" w:rsidRPr="00D21210">
        <w:rPr>
          <w:rFonts w:ascii="Bahnschrift Light" w:hAnsi="Bahnschrift Light"/>
          <w:b/>
          <w:sz w:val="24"/>
          <w:szCs w:val="24"/>
          <w:shd w:val="clear" w:color="auto" w:fill="FFFFFF" w:themeFill="background1"/>
        </w:rPr>
        <w:t xml:space="preserve"> HOME</w:t>
      </w:r>
      <w:proofErr w:type="gramEnd"/>
      <w:r w:rsidR="00F82AC2" w:rsidRPr="00D21210">
        <w:rPr>
          <w:rFonts w:ascii="Bahnschrift Light" w:hAnsi="Bahnschrift Light"/>
          <w:b/>
          <w:sz w:val="24"/>
          <w:szCs w:val="24"/>
          <w:shd w:val="clear" w:color="auto" w:fill="FFFFFF" w:themeFill="background1"/>
        </w:rPr>
        <w:t xml:space="preserve"> CONTACTS</w:t>
      </w:r>
      <w:r w:rsidR="00F82AC2">
        <w:t xml:space="preserve">                 </w:t>
      </w:r>
      <w:r w:rsidR="00F82AC2" w:rsidRPr="00A41741">
        <w:rPr>
          <w:rFonts w:ascii="Algerian" w:hAnsi="Algerian"/>
          <w:b/>
          <w:noProof/>
          <w:color w:val="22DECC" w:themeColor="accent1"/>
          <w:sz w:val="24"/>
          <w:szCs w:val="24"/>
          <w:lang w:val="en-US"/>
        </w:rPr>
        <w:drawing>
          <wp:inline distT="0" distB="0" distL="0" distR="0" wp14:anchorId="0FC969A0" wp14:editId="476175A9">
            <wp:extent cx="787179" cy="8813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2759" cy="9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0BDA" w14:textId="77777777" w:rsidR="00F82AC2" w:rsidRDefault="00F82AC2" w:rsidP="00F82AC2">
      <w:pPr>
        <w:tabs>
          <w:tab w:val="left" w:pos="1894"/>
        </w:tabs>
        <w:rPr>
          <w:rFonts w:ascii="Algerian" w:hAnsi="Algerian"/>
          <w:b/>
          <w:color w:val="22DECC" w:themeColor="accent1"/>
          <w:sz w:val="24"/>
          <w:szCs w:val="24"/>
          <w:lang w:val="en-US"/>
        </w:rPr>
      </w:pPr>
    </w:p>
    <w:tbl>
      <w:tblPr>
        <w:tblStyle w:val="GridTable1Light-Accent6"/>
        <w:tblW w:w="10454" w:type="dxa"/>
        <w:tblLook w:val="04A0" w:firstRow="1" w:lastRow="0" w:firstColumn="1" w:lastColumn="0" w:noHBand="0" w:noVBand="1"/>
      </w:tblPr>
      <w:tblGrid>
        <w:gridCol w:w="851"/>
        <w:gridCol w:w="704"/>
        <w:gridCol w:w="708"/>
        <w:gridCol w:w="2977"/>
        <w:gridCol w:w="2606"/>
        <w:gridCol w:w="2608"/>
      </w:tblGrid>
      <w:tr w:rsidR="00F82AC2" w:rsidRPr="008746E1" w14:paraId="15AE0198" w14:textId="77777777" w:rsidTr="00BE1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002060"/>
          </w:tcPr>
          <w:p w14:paraId="661F7891" w14:textId="77777777" w:rsidR="00F82AC2" w:rsidRDefault="00F82AC2" w:rsidP="00BE1CC0">
            <w:pPr>
              <w:rPr>
                <w:rFonts w:ascii="Bodoni MT" w:hAnsi="Bodoni MT"/>
                <w:b w:val="0"/>
                <w:noProof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 w:val="0"/>
                <w:noProof/>
                <w:color w:val="FFFFFF" w:themeColor="background1"/>
                <w:sz w:val="28"/>
                <w:szCs w:val="28"/>
                <w:lang w:val="en-US"/>
              </w:rPr>
              <w:t>S/N</w:t>
            </w:r>
          </w:p>
        </w:tc>
        <w:tc>
          <w:tcPr>
            <w:tcW w:w="4389" w:type="dxa"/>
            <w:gridSpan w:val="3"/>
            <w:shd w:val="clear" w:color="auto" w:fill="002060"/>
          </w:tcPr>
          <w:p w14:paraId="606152BA" w14:textId="77777777" w:rsidR="00F82AC2" w:rsidRPr="0097234C" w:rsidRDefault="00F82AC2" w:rsidP="00BE1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 w:val="0"/>
                <w:noProof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 w:val="0"/>
                <w:noProof/>
                <w:color w:val="FFFFFF" w:themeColor="background1"/>
                <w:sz w:val="28"/>
                <w:szCs w:val="28"/>
                <w:lang w:val="en-US"/>
              </w:rPr>
              <w:t>PUPIL’S     NAME</w:t>
            </w:r>
          </w:p>
        </w:tc>
        <w:tc>
          <w:tcPr>
            <w:tcW w:w="2606" w:type="dxa"/>
            <w:shd w:val="clear" w:color="auto" w:fill="002060"/>
          </w:tcPr>
          <w:p w14:paraId="10AF93AC" w14:textId="77777777" w:rsidR="00F82AC2" w:rsidRPr="0097234C" w:rsidRDefault="00F82AC2" w:rsidP="00BE1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 w:val="0"/>
                <w:noProof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 w:val="0"/>
                <w:noProof/>
                <w:color w:val="FFFFFF" w:themeColor="background1"/>
                <w:sz w:val="28"/>
                <w:szCs w:val="28"/>
                <w:lang w:val="en-US"/>
              </w:rPr>
              <w:t>HOME CONTACT</w:t>
            </w:r>
          </w:p>
        </w:tc>
        <w:tc>
          <w:tcPr>
            <w:tcW w:w="2608" w:type="dxa"/>
            <w:shd w:val="clear" w:color="auto" w:fill="002060"/>
          </w:tcPr>
          <w:p w14:paraId="3AC0E8C1" w14:textId="77777777" w:rsidR="00F82AC2" w:rsidRPr="0097234C" w:rsidRDefault="00F82AC2" w:rsidP="00BE1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 w:val="0"/>
                <w:noProof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 w:val="0"/>
                <w:noProof/>
                <w:color w:val="FFFFFF" w:themeColor="background1"/>
                <w:sz w:val="28"/>
                <w:szCs w:val="28"/>
                <w:lang w:val="en-US"/>
              </w:rPr>
              <w:t>ALTERNATIVE</w:t>
            </w:r>
          </w:p>
        </w:tc>
      </w:tr>
      <w:tr w:rsidR="00F95193" w:rsidRPr="008746E1" w14:paraId="07AFD035" w14:textId="77777777" w:rsidTr="009215AB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F7FD0A7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vAlign w:val="bottom"/>
          </w:tcPr>
          <w:p w14:paraId="7574657D" w14:textId="77777777" w:rsidR="00F95193" w:rsidRPr="00F9519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1A237E"/>
                <w:sz w:val="28"/>
                <w:szCs w:val="28"/>
              </w:rPr>
            </w:pPr>
            <w:r w:rsidRPr="00F95193">
              <w:rPr>
                <w:rFonts w:ascii="Bell MT" w:hAnsi="Bell MT" w:cs="Arial"/>
                <w:b/>
                <w:color w:val="1A237E"/>
                <w:sz w:val="28"/>
                <w:szCs w:val="28"/>
              </w:rPr>
              <w:t xml:space="preserve">EDWARD ABEKA </w:t>
            </w:r>
          </w:p>
        </w:tc>
        <w:tc>
          <w:tcPr>
            <w:tcW w:w="2606" w:type="dxa"/>
          </w:tcPr>
          <w:p w14:paraId="0D666FEA" w14:textId="77777777" w:rsidR="00F95193" w:rsidRPr="0097234C" w:rsidRDefault="009215AB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ED7D31" w:themeColor="accent4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ED7D31" w:themeColor="accent4"/>
                <w:sz w:val="28"/>
                <w:szCs w:val="28"/>
                <w:lang w:val="en-US"/>
              </w:rPr>
              <w:t>07 - 29 - 246 - 853</w:t>
            </w:r>
          </w:p>
        </w:tc>
        <w:tc>
          <w:tcPr>
            <w:tcW w:w="2608" w:type="dxa"/>
            <w:shd w:val="clear" w:color="auto" w:fill="002060"/>
          </w:tcPr>
          <w:p w14:paraId="2DE00F18" w14:textId="77777777" w:rsidR="00F95193" w:rsidRPr="00FD2EAB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  <w:r w:rsidRPr="00FD2EAB"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07 - 00 - 000- 000</w:t>
            </w:r>
          </w:p>
        </w:tc>
      </w:tr>
      <w:tr w:rsidR="00F95193" w:rsidRPr="008746E1" w14:paraId="6422020E" w14:textId="77777777" w:rsidTr="00A5241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D3357A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002060"/>
            <w:vAlign w:val="bottom"/>
          </w:tcPr>
          <w:p w14:paraId="07B77A51" w14:textId="77777777" w:rsidR="00F95193" w:rsidRPr="00A5241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</w:pPr>
            <w:r w:rsidRPr="00A52413"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  <w:t xml:space="preserve">LEX APONDI </w:t>
            </w:r>
          </w:p>
        </w:tc>
        <w:tc>
          <w:tcPr>
            <w:tcW w:w="2606" w:type="dxa"/>
            <w:shd w:val="clear" w:color="auto" w:fill="002060"/>
          </w:tcPr>
          <w:p w14:paraId="24DC259B" w14:textId="77777777" w:rsidR="00F95193" w:rsidRPr="00A52413" w:rsidRDefault="009215AB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  <w:r w:rsidRPr="00A52413"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>07 - 22 - 479 - 676</w:t>
            </w:r>
          </w:p>
        </w:tc>
        <w:tc>
          <w:tcPr>
            <w:tcW w:w="2608" w:type="dxa"/>
            <w:shd w:val="clear" w:color="auto" w:fill="002060"/>
          </w:tcPr>
          <w:p w14:paraId="2C9B7D48" w14:textId="77777777" w:rsidR="00F95193" w:rsidRPr="00A52413" w:rsidRDefault="007A53CA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>07 - 22 - 926 - 467</w:t>
            </w:r>
          </w:p>
        </w:tc>
      </w:tr>
      <w:tr w:rsidR="00F95193" w:rsidRPr="008746E1" w14:paraId="5C6D18BD" w14:textId="77777777" w:rsidTr="00FB415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B5B732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vAlign w:val="bottom"/>
          </w:tcPr>
          <w:p w14:paraId="6141A00D" w14:textId="77777777" w:rsidR="00F95193" w:rsidRPr="00F9519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1A237E"/>
                <w:sz w:val="28"/>
                <w:szCs w:val="28"/>
              </w:rPr>
            </w:pPr>
            <w:r w:rsidRPr="00F95193">
              <w:rPr>
                <w:rFonts w:ascii="Bell MT" w:hAnsi="Bell MT" w:cs="Arial"/>
                <w:b/>
                <w:color w:val="1A237E"/>
                <w:sz w:val="28"/>
                <w:szCs w:val="28"/>
              </w:rPr>
              <w:t xml:space="preserve">LEN ODHIAMBO </w:t>
            </w:r>
          </w:p>
        </w:tc>
        <w:tc>
          <w:tcPr>
            <w:tcW w:w="2606" w:type="dxa"/>
          </w:tcPr>
          <w:p w14:paraId="2DA5F6FA" w14:textId="77777777" w:rsidR="00F95193" w:rsidRPr="00FD2EAB" w:rsidRDefault="00966C0C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</w:t>
            </w:r>
            <w:r w:rsidR="00FB4158"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</w:t>
            </w:r>
            <w:r w:rsidR="00FB4158"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303</w:t>
            </w:r>
            <w:r w:rsidR="00FB4158"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3</w:t>
            </w:r>
            <w:r w:rsidR="00FB4158"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56</w:t>
            </w:r>
          </w:p>
        </w:tc>
        <w:tc>
          <w:tcPr>
            <w:tcW w:w="2608" w:type="dxa"/>
            <w:shd w:val="clear" w:color="auto" w:fill="002060"/>
          </w:tcPr>
          <w:p w14:paraId="5300B002" w14:textId="77777777" w:rsidR="00F95193" w:rsidRPr="00FD2EAB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  <w:tr w:rsidR="00F95193" w:rsidRPr="008746E1" w14:paraId="660FE987" w14:textId="77777777" w:rsidTr="00A5241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05AE698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002060"/>
            <w:vAlign w:val="bottom"/>
          </w:tcPr>
          <w:p w14:paraId="1A4D508E" w14:textId="77777777" w:rsidR="00F95193" w:rsidRPr="00A5241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</w:pPr>
            <w:r w:rsidRPr="00A52413"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  <w:t xml:space="preserve">CLEMENT JOSEPH </w:t>
            </w:r>
          </w:p>
        </w:tc>
        <w:tc>
          <w:tcPr>
            <w:tcW w:w="2606" w:type="dxa"/>
            <w:shd w:val="clear" w:color="auto" w:fill="002060"/>
          </w:tcPr>
          <w:p w14:paraId="23180A51" w14:textId="77777777" w:rsidR="00F95193" w:rsidRPr="00A52413" w:rsidRDefault="00D951C1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  <w:r w:rsidRPr="00A52413"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>07 - 14 - 235 - 731</w:t>
            </w:r>
          </w:p>
        </w:tc>
        <w:tc>
          <w:tcPr>
            <w:tcW w:w="2608" w:type="dxa"/>
            <w:shd w:val="clear" w:color="auto" w:fill="002060"/>
          </w:tcPr>
          <w:p w14:paraId="6C5077C6" w14:textId="77777777" w:rsidR="00F95193" w:rsidRPr="00FD2EAB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  <w:tr w:rsidR="00F95193" w:rsidRPr="008746E1" w14:paraId="56571BDB" w14:textId="77777777" w:rsidTr="00D951C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7ED0F7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vAlign w:val="bottom"/>
          </w:tcPr>
          <w:p w14:paraId="1B233CF2" w14:textId="77777777" w:rsidR="00F95193" w:rsidRPr="00F9519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1A237E"/>
                <w:sz w:val="28"/>
                <w:szCs w:val="28"/>
              </w:rPr>
            </w:pPr>
            <w:r w:rsidRPr="00F95193">
              <w:rPr>
                <w:rFonts w:ascii="Bell MT" w:hAnsi="Bell MT" w:cs="Arial"/>
                <w:b/>
                <w:color w:val="1A237E"/>
                <w:sz w:val="28"/>
                <w:szCs w:val="28"/>
              </w:rPr>
              <w:t>JASON JAMES</w:t>
            </w:r>
          </w:p>
        </w:tc>
        <w:tc>
          <w:tcPr>
            <w:tcW w:w="2606" w:type="dxa"/>
          </w:tcPr>
          <w:p w14:paraId="31E5BFA5" w14:textId="77777777" w:rsidR="00F95193" w:rsidRPr="00FD2EAB" w:rsidRDefault="00D951C1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07 - 07 - 496 - 002</w:t>
            </w:r>
          </w:p>
        </w:tc>
        <w:tc>
          <w:tcPr>
            <w:tcW w:w="2608" w:type="dxa"/>
            <w:shd w:val="clear" w:color="auto" w:fill="002060"/>
          </w:tcPr>
          <w:p w14:paraId="55F5EB77" w14:textId="77777777" w:rsidR="00F95193" w:rsidRPr="00FD2EAB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  <w:tr w:rsidR="00F95193" w:rsidRPr="008746E1" w14:paraId="660555EA" w14:textId="77777777" w:rsidTr="00A5241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D4826A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002060"/>
            <w:vAlign w:val="bottom"/>
          </w:tcPr>
          <w:p w14:paraId="019BFEE5" w14:textId="77777777" w:rsidR="00F95193" w:rsidRPr="00A5241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</w:pPr>
            <w:r w:rsidRPr="00A52413"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  <w:t xml:space="preserve">BERYL ATIENO </w:t>
            </w:r>
          </w:p>
        </w:tc>
        <w:tc>
          <w:tcPr>
            <w:tcW w:w="2606" w:type="dxa"/>
            <w:shd w:val="clear" w:color="auto" w:fill="002060"/>
          </w:tcPr>
          <w:p w14:paraId="588E3742" w14:textId="77777777" w:rsidR="00F95193" w:rsidRPr="00A52413" w:rsidRDefault="00D951C1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  <w:r w:rsidRPr="00A52413"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>07 - 22 - 345 - 652</w:t>
            </w:r>
          </w:p>
        </w:tc>
        <w:tc>
          <w:tcPr>
            <w:tcW w:w="2608" w:type="dxa"/>
            <w:shd w:val="clear" w:color="auto" w:fill="002060"/>
          </w:tcPr>
          <w:p w14:paraId="62EAD54A" w14:textId="77777777" w:rsidR="00F95193" w:rsidRPr="00FD2EAB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  <w:tr w:rsidR="00F95193" w:rsidRPr="008746E1" w14:paraId="01AF85EE" w14:textId="77777777" w:rsidTr="00A5241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BDF0A2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vAlign w:val="bottom"/>
          </w:tcPr>
          <w:p w14:paraId="12C57602" w14:textId="77777777" w:rsidR="00F95193" w:rsidRPr="00F9519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1A237E"/>
                <w:sz w:val="28"/>
                <w:szCs w:val="28"/>
              </w:rPr>
            </w:pPr>
            <w:r w:rsidRPr="00F95193">
              <w:rPr>
                <w:rFonts w:ascii="Bell MT" w:hAnsi="Bell MT" w:cs="Arial"/>
                <w:b/>
                <w:color w:val="1A237E"/>
                <w:sz w:val="28"/>
                <w:szCs w:val="28"/>
              </w:rPr>
              <w:t xml:space="preserve">NUVIA ACHIENG </w:t>
            </w:r>
          </w:p>
        </w:tc>
        <w:tc>
          <w:tcPr>
            <w:tcW w:w="2606" w:type="dxa"/>
          </w:tcPr>
          <w:p w14:paraId="3C4CE7A5" w14:textId="77777777" w:rsidR="00F95193" w:rsidRPr="00FD2EAB" w:rsidRDefault="00A5241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07 - 22 - 356 - 187</w:t>
            </w:r>
          </w:p>
        </w:tc>
        <w:tc>
          <w:tcPr>
            <w:tcW w:w="2608" w:type="dxa"/>
            <w:shd w:val="clear" w:color="auto" w:fill="002060"/>
          </w:tcPr>
          <w:p w14:paraId="6D5F7244" w14:textId="77777777" w:rsidR="00F95193" w:rsidRPr="00FD2EAB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  <w:tr w:rsidR="00F95193" w:rsidRPr="008746E1" w14:paraId="299963DD" w14:textId="77777777" w:rsidTr="00C851E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B1AC3D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002060"/>
            <w:vAlign w:val="bottom"/>
          </w:tcPr>
          <w:p w14:paraId="4C298384" w14:textId="77777777" w:rsidR="00F95193" w:rsidRPr="00C851E5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</w:pPr>
            <w:r w:rsidRPr="00C851E5"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  <w:t xml:space="preserve">STEPHANY AKINYI </w:t>
            </w:r>
          </w:p>
        </w:tc>
        <w:tc>
          <w:tcPr>
            <w:tcW w:w="2606" w:type="dxa"/>
            <w:shd w:val="clear" w:color="auto" w:fill="002060"/>
          </w:tcPr>
          <w:p w14:paraId="6FA74A3F" w14:textId="77777777" w:rsidR="00F95193" w:rsidRPr="00C851E5" w:rsidRDefault="00A5241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  <w:r w:rsidRPr="00C851E5"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>07 - 27 - 032 - 249</w:t>
            </w:r>
          </w:p>
        </w:tc>
        <w:tc>
          <w:tcPr>
            <w:tcW w:w="2608" w:type="dxa"/>
            <w:shd w:val="clear" w:color="auto" w:fill="002060"/>
          </w:tcPr>
          <w:p w14:paraId="7FD85748" w14:textId="77777777" w:rsidR="00F95193" w:rsidRPr="00C851E5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</w:p>
        </w:tc>
      </w:tr>
      <w:tr w:rsidR="00F95193" w:rsidRPr="008746E1" w14:paraId="0286CC34" w14:textId="77777777" w:rsidTr="00E47A7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98CEC0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vAlign w:val="bottom"/>
          </w:tcPr>
          <w:p w14:paraId="0D40A82B" w14:textId="77777777" w:rsidR="00F95193" w:rsidRPr="00F9519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1A237E"/>
                <w:sz w:val="28"/>
                <w:szCs w:val="28"/>
              </w:rPr>
            </w:pPr>
            <w:r w:rsidRPr="00F95193">
              <w:rPr>
                <w:rFonts w:ascii="Bell MT" w:hAnsi="Bell MT" w:cs="Arial"/>
                <w:b/>
                <w:color w:val="1A237E"/>
                <w:sz w:val="28"/>
                <w:szCs w:val="28"/>
              </w:rPr>
              <w:t xml:space="preserve">VIVIAN ADHIAMBO </w:t>
            </w:r>
          </w:p>
        </w:tc>
        <w:tc>
          <w:tcPr>
            <w:tcW w:w="2606" w:type="dxa"/>
          </w:tcPr>
          <w:p w14:paraId="04803C63" w14:textId="77777777" w:rsidR="00F95193" w:rsidRPr="00FD2EAB" w:rsidRDefault="003F65BE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07 - 27 - 591 - 761</w:t>
            </w:r>
          </w:p>
        </w:tc>
        <w:tc>
          <w:tcPr>
            <w:tcW w:w="2608" w:type="dxa"/>
            <w:shd w:val="clear" w:color="auto" w:fill="002060"/>
          </w:tcPr>
          <w:p w14:paraId="46994F5F" w14:textId="77777777" w:rsidR="00F95193" w:rsidRPr="00FD2EAB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  <w:tr w:rsidR="00F95193" w:rsidRPr="008746E1" w14:paraId="5504EEFD" w14:textId="77777777" w:rsidTr="00112E7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548E75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002060"/>
            <w:vAlign w:val="bottom"/>
          </w:tcPr>
          <w:p w14:paraId="2EE9CE63" w14:textId="77777777" w:rsidR="00F95193" w:rsidRPr="00112E75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</w:pPr>
            <w:r w:rsidRPr="00112E75"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  <w:t>GHAT ADHIAMBO</w:t>
            </w:r>
          </w:p>
        </w:tc>
        <w:tc>
          <w:tcPr>
            <w:tcW w:w="2606" w:type="dxa"/>
            <w:shd w:val="clear" w:color="auto" w:fill="002060"/>
          </w:tcPr>
          <w:p w14:paraId="5A9F790E" w14:textId="77777777" w:rsidR="00F95193" w:rsidRPr="00112E75" w:rsidRDefault="00E47A72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  <w:r w:rsidRPr="00112E75"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>07 - 13 - 243 - 074</w:t>
            </w:r>
          </w:p>
        </w:tc>
        <w:tc>
          <w:tcPr>
            <w:tcW w:w="2608" w:type="dxa"/>
            <w:shd w:val="clear" w:color="auto" w:fill="002060"/>
          </w:tcPr>
          <w:p w14:paraId="32F3FB85" w14:textId="77777777" w:rsidR="00F95193" w:rsidRPr="00112E75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</w:p>
        </w:tc>
      </w:tr>
      <w:tr w:rsidR="00F95193" w:rsidRPr="008746E1" w14:paraId="0A1E881C" w14:textId="77777777" w:rsidTr="000A1A2F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51394D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vAlign w:val="bottom"/>
          </w:tcPr>
          <w:p w14:paraId="7C100D32" w14:textId="77777777" w:rsidR="00F95193" w:rsidRPr="00F9519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1A237E"/>
                <w:sz w:val="28"/>
                <w:szCs w:val="28"/>
              </w:rPr>
            </w:pPr>
            <w:r w:rsidRPr="00F95193">
              <w:rPr>
                <w:rFonts w:ascii="Bell MT" w:hAnsi="Bell MT" w:cs="Arial"/>
                <w:b/>
                <w:color w:val="1A237E"/>
                <w:sz w:val="28"/>
                <w:szCs w:val="28"/>
              </w:rPr>
              <w:t xml:space="preserve">JOHNSON OKOTH </w:t>
            </w:r>
          </w:p>
        </w:tc>
        <w:tc>
          <w:tcPr>
            <w:tcW w:w="2606" w:type="dxa"/>
          </w:tcPr>
          <w:p w14:paraId="0ED72948" w14:textId="77777777" w:rsidR="00F95193" w:rsidRPr="00FD2EAB" w:rsidRDefault="00E860D9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07 - 04 - 520 - 282</w:t>
            </w:r>
          </w:p>
        </w:tc>
        <w:tc>
          <w:tcPr>
            <w:tcW w:w="2608" w:type="dxa"/>
          </w:tcPr>
          <w:p w14:paraId="6F577B35" w14:textId="77777777" w:rsidR="00F95193" w:rsidRPr="00FD2EAB" w:rsidRDefault="005B62BC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07 - 22 - 445 - 709</w:t>
            </w:r>
          </w:p>
        </w:tc>
      </w:tr>
      <w:tr w:rsidR="00F95193" w:rsidRPr="008746E1" w14:paraId="21812B78" w14:textId="77777777" w:rsidTr="005C44F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058445B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002060"/>
            <w:vAlign w:val="bottom"/>
          </w:tcPr>
          <w:p w14:paraId="65433B03" w14:textId="77777777" w:rsidR="00F95193" w:rsidRPr="005C44F2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</w:pPr>
            <w:r w:rsidRPr="005C44F2"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  <w:t xml:space="preserve">LIZZY ACHIENG </w:t>
            </w:r>
          </w:p>
        </w:tc>
        <w:tc>
          <w:tcPr>
            <w:tcW w:w="2606" w:type="dxa"/>
            <w:shd w:val="clear" w:color="auto" w:fill="002060"/>
          </w:tcPr>
          <w:p w14:paraId="5F3BC7C4" w14:textId="77777777" w:rsidR="00F95193" w:rsidRPr="005C44F2" w:rsidRDefault="005C44F2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  <w:r w:rsidRPr="005C44F2"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>07 - 13 - 870 - 666</w:t>
            </w:r>
          </w:p>
        </w:tc>
        <w:tc>
          <w:tcPr>
            <w:tcW w:w="2608" w:type="dxa"/>
            <w:shd w:val="clear" w:color="auto" w:fill="002060"/>
          </w:tcPr>
          <w:p w14:paraId="136B96B4" w14:textId="77777777" w:rsidR="00F95193" w:rsidRPr="005C44F2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</w:p>
        </w:tc>
      </w:tr>
      <w:tr w:rsidR="00F95193" w:rsidRPr="008746E1" w14:paraId="6FC82DAB" w14:textId="77777777" w:rsidTr="005B4ED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6D5748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vAlign w:val="bottom"/>
          </w:tcPr>
          <w:p w14:paraId="44BA6A4E" w14:textId="77777777" w:rsidR="00F95193" w:rsidRPr="00F9519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1A237E"/>
                <w:sz w:val="28"/>
                <w:szCs w:val="28"/>
              </w:rPr>
            </w:pPr>
            <w:r w:rsidRPr="00F95193">
              <w:rPr>
                <w:rFonts w:ascii="Bell MT" w:hAnsi="Bell MT" w:cs="Arial"/>
                <w:b/>
                <w:color w:val="1A237E"/>
                <w:sz w:val="28"/>
                <w:szCs w:val="28"/>
              </w:rPr>
              <w:t xml:space="preserve">VALERIAN OMONDI </w:t>
            </w:r>
          </w:p>
        </w:tc>
        <w:tc>
          <w:tcPr>
            <w:tcW w:w="2606" w:type="dxa"/>
          </w:tcPr>
          <w:p w14:paraId="3E8D03A2" w14:textId="77777777" w:rsidR="00F95193" w:rsidRPr="00FD2EAB" w:rsidRDefault="005B4EDC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  <w:t>07 - 27 - 150 - 523</w:t>
            </w:r>
          </w:p>
        </w:tc>
        <w:tc>
          <w:tcPr>
            <w:tcW w:w="2608" w:type="dxa"/>
            <w:shd w:val="clear" w:color="auto" w:fill="002060"/>
          </w:tcPr>
          <w:p w14:paraId="42D13AC3" w14:textId="77777777" w:rsidR="00F95193" w:rsidRPr="00FD2EAB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  <w:tr w:rsidR="00F95193" w:rsidRPr="008746E1" w14:paraId="55A81929" w14:textId="77777777" w:rsidTr="00C626A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D8CE95C" w14:textId="77777777" w:rsidR="00F95193" w:rsidRPr="00B543F5" w:rsidRDefault="00F9519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002060"/>
            <w:vAlign w:val="bottom"/>
          </w:tcPr>
          <w:p w14:paraId="51E17285" w14:textId="77777777" w:rsidR="00F95193" w:rsidRPr="00C626A3" w:rsidRDefault="005C44F2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</w:pPr>
            <w:r w:rsidRPr="00C626A3">
              <w:rPr>
                <w:rFonts w:ascii="Bell MT" w:hAnsi="Bell MT" w:cs="Arial"/>
                <w:b/>
                <w:color w:val="FFFFFF" w:themeColor="background1"/>
                <w:sz w:val="28"/>
                <w:szCs w:val="28"/>
              </w:rPr>
              <w:t>CLEMENT JOSEPH</w:t>
            </w:r>
          </w:p>
        </w:tc>
        <w:tc>
          <w:tcPr>
            <w:tcW w:w="2606" w:type="dxa"/>
            <w:shd w:val="clear" w:color="auto" w:fill="002060"/>
          </w:tcPr>
          <w:p w14:paraId="50F33B25" w14:textId="77777777" w:rsidR="00F95193" w:rsidRPr="00C626A3" w:rsidRDefault="00C626A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  <w:r w:rsidRPr="00C626A3"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>07 - 14 - 235 - 731</w:t>
            </w:r>
          </w:p>
        </w:tc>
        <w:tc>
          <w:tcPr>
            <w:tcW w:w="2608" w:type="dxa"/>
            <w:shd w:val="clear" w:color="auto" w:fill="002060"/>
          </w:tcPr>
          <w:p w14:paraId="1E30EAB0" w14:textId="77777777" w:rsidR="00F95193" w:rsidRPr="00C626A3" w:rsidRDefault="00F9519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</w:p>
        </w:tc>
      </w:tr>
      <w:tr w:rsidR="00C626A3" w:rsidRPr="008746E1" w14:paraId="35B6B176" w14:textId="77777777" w:rsidTr="000A1A2F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DA0EB7" w14:textId="77777777" w:rsidR="00C626A3" w:rsidRPr="00B543F5" w:rsidRDefault="00C626A3" w:rsidP="00F95193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vAlign w:val="bottom"/>
          </w:tcPr>
          <w:p w14:paraId="44734DA2" w14:textId="77777777" w:rsidR="00C626A3" w:rsidRDefault="00C626A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Arial"/>
                <w:b/>
                <w:color w:val="1A237E"/>
                <w:sz w:val="28"/>
                <w:szCs w:val="28"/>
              </w:rPr>
            </w:pPr>
          </w:p>
        </w:tc>
        <w:tc>
          <w:tcPr>
            <w:tcW w:w="2606" w:type="dxa"/>
          </w:tcPr>
          <w:p w14:paraId="167620D0" w14:textId="77777777" w:rsidR="00C626A3" w:rsidRDefault="00C626A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2608" w:type="dxa"/>
          </w:tcPr>
          <w:p w14:paraId="4CD580B0" w14:textId="77777777" w:rsidR="00C626A3" w:rsidRPr="00FD2EAB" w:rsidRDefault="00C626A3" w:rsidP="00F9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  <w:tr w:rsidR="00F82AC2" w:rsidRPr="008746E1" w14:paraId="5BF5D944" w14:textId="77777777" w:rsidTr="00BE1CC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002060"/>
          </w:tcPr>
          <w:p w14:paraId="3CC2C752" w14:textId="77777777" w:rsidR="00F82AC2" w:rsidRPr="00B543F5" w:rsidRDefault="00F82AC2" w:rsidP="007E5097">
            <w:pPr>
              <w:pStyle w:val="ListParagraph"/>
              <w:numPr>
                <w:ilvl w:val="0"/>
                <w:numId w:val="3"/>
              </w:numPr>
              <w:rPr>
                <w:rFonts w:ascii="Bell MT" w:eastAsia="Segoe UI" w:hAnsi="Bell MT"/>
                <w:b w:val="0"/>
                <w:bCs w:val="0"/>
                <w:color w:val="002060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002060"/>
          </w:tcPr>
          <w:p w14:paraId="17656B42" w14:textId="77777777" w:rsidR="00F82AC2" w:rsidRPr="00F82AC2" w:rsidRDefault="00F82AC2" w:rsidP="00BE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eastAsia="Segoe UI" w:hAnsi="Bodoni MT"/>
                <w:b/>
                <w:color w:val="FFFFFF" w:themeColor="background1"/>
                <w:sz w:val="24"/>
                <w:szCs w:val="24"/>
              </w:rPr>
            </w:pPr>
          </w:p>
          <w:p w14:paraId="28D08DFB" w14:textId="77777777" w:rsidR="00F82AC2" w:rsidRPr="00F82AC2" w:rsidRDefault="00C626A3" w:rsidP="00BE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eastAsia="Segoe UI" w:hAnsi="Bodoni MT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Bodoni MT" w:eastAsia="Segoe UI" w:hAnsi="Bodoni MT"/>
                <w:b/>
                <w:color w:val="FFFFFF" w:themeColor="background1"/>
                <w:sz w:val="24"/>
                <w:szCs w:val="24"/>
              </w:rPr>
              <w:t>TOTAL LEARNERS CLASS 7:  14</w:t>
            </w:r>
          </w:p>
        </w:tc>
        <w:tc>
          <w:tcPr>
            <w:tcW w:w="2606" w:type="dxa"/>
            <w:shd w:val="clear" w:color="auto" w:fill="002060"/>
          </w:tcPr>
          <w:p w14:paraId="63E3A934" w14:textId="77777777" w:rsidR="00F82AC2" w:rsidRPr="00724FB6" w:rsidRDefault="00F82AC2" w:rsidP="00BE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b/>
                <w:noProof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  <w:shd w:val="clear" w:color="auto" w:fill="002060"/>
          </w:tcPr>
          <w:p w14:paraId="2FDF139F" w14:textId="77777777" w:rsidR="00F82AC2" w:rsidRPr="00724FB6" w:rsidRDefault="00F82AC2" w:rsidP="00BE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</w:pPr>
          </w:p>
          <w:p w14:paraId="1C008B89" w14:textId="77777777" w:rsidR="00724FB6" w:rsidRPr="00724FB6" w:rsidRDefault="00724FB6" w:rsidP="00BE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Bodoni MT" w:hAnsi="Bodoni MT"/>
                <w:b/>
                <w:noProof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724FB6">
              <w:rPr>
                <w:rFonts w:ascii="Bodoni MT" w:hAnsi="Bodoni MT"/>
                <w:b/>
                <w:noProof/>
                <w:color w:val="FFFFFF" w:themeColor="background1"/>
                <w:sz w:val="24"/>
                <w:szCs w:val="24"/>
                <w:lang w:val="en-US"/>
              </w:rPr>
              <w:t>THE YEAR  2022</w:t>
            </w:r>
          </w:p>
        </w:tc>
      </w:tr>
      <w:tr w:rsidR="00F82AC2" w:rsidRPr="008746E1" w14:paraId="195D0B70" w14:textId="77777777" w:rsidTr="00BE1CC0">
        <w:trPr>
          <w:gridAfter w:val="3"/>
          <w:wAfter w:w="8191" w:type="dxa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002060"/>
          </w:tcPr>
          <w:p w14:paraId="019CDF06" w14:textId="77777777" w:rsidR="00F82AC2" w:rsidRPr="008746E1" w:rsidRDefault="00F82AC2" w:rsidP="00BE1CC0">
            <w:pPr>
              <w:rPr>
                <w:rFonts w:ascii="Bodoni MT" w:hAnsi="Bodoni MT"/>
                <w:b w:val="0"/>
                <w:noProof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704" w:type="dxa"/>
            <w:shd w:val="clear" w:color="auto" w:fill="002060"/>
          </w:tcPr>
          <w:p w14:paraId="7A248A12" w14:textId="77777777" w:rsidR="00F82AC2" w:rsidRPr="008746E1" w:rsidRDefault="00F82AC2" w:rsidP="00BE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shd w:val="clear" w:color="auto" w:fill="002060"/>
          </w:tcPr>
          <w:p w14:paraId="66D1CAC6" w14:textId="77777777" w:rsidR="00F82AC2" w:rsidRPr="008746E1" w:rsidRDefault="00F82AC2" w:rsidP="00BE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b/>
                <w:noProof/>
                <w:color w:val="002060"/>
                <w:sz w:val="28"/>
                <w:szCs w:val="28"/>
                <w:lang w:val="en-US"/>
              </w:rPr>
            </w:pPr>
          </w:p>
        </w:tc>
      </w:tr>
    </w:tbl>
    <w:p w14:paraId="218C84AE" w14:textId="77777777" w:rsidR="00F82AC2" w:rsidRDefault="00F82AC2" w:rsidP="00F82AC2">
      <w:pPr>
        <w:tabs>
          <w:tab w:val="left" w:pos="1894"/>
        </w:tabs>
        <w:rPr>
          <w:rFonts w:ascii="Algerian" w:hAnsi="Algerian"/>
          <w:b/>
          <w:color w:val="22DECC" w:themeColor="accent1"/>
          <w:sz w:val="24"/>
          <w:szCs w:val="24"/>
          <w:lang w:val="en-US"/>
        </w:rPr>
      </w:pPr>
    </w:p>
    <w:p w14:paraId="26CADB82" w14:textId="77777777" w:rsidR="00F82AC2" w:rsidRDefault="00F82AC2" w:rsidP="00F82AC2">
      <w:pPr>
        <w:tabs>
          <w:tab w:val="left" w:pos="1894"/>
        </w:tabs>
        <w:rPr>
          <w:noProof/>
          <w:lang w:val="en-US"/>
        </w:rPr>
      </w:pPr>
      <w:r>
        <w:rPr>
          <w:rFonts w:ascii="Algerian" w:hAnsi="Algerian"/>
          <w:b/>
          <w:color w:val="22DECC" w:themeColor="accent1"/>
          <w:sz w:val="24"/>
          <w:szCs w:val="24"/>
          <w:lang w:val="en-US"/>
        </w:rPr>
        <w:t xml:space="preserve">        </w:t>
      </w:r>
      <w:r w:rsidRPr="00053EDD">
        <w:rPr>
          <w:noProof/>
          <w:lang w:val="en-US"/>
        </w:rPr>
        <w:t xml:space="preserve"> </w:t>
      </w:r>
      <w:r w:rsidRPr="00053EDD">
        <w:rPr>
          <w:rFonts w:ascii="Algerian" w:hAnsi="Algerian"/>
          <w:b/>
          <w:noProof/>
          <w:color w:val="22DECC" w:themeColor="accent1"/>
          <w:sz w:val="24"/>
          <w:szCs w:val="24"/>
          <w:lang w:val="en-US"/>
        </w:rPr>
        <w:drawing>
          <wp:inline distT="0" distB="0" distL="0" distR="0" wp14:anchorId="5AAD0E82" wp14:editId="00EBB37C">
            <wp:extent cx="1054853" cy="9404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438" cy="9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CAF7" w14:textId="77777777" w:rsidR="00F82AC2" w:rsidRDefault="00F82AC2" w:rsidP="00F26F54">
      <w:pPr>
        <w:tabs>
          <w:tab w:val="left" w:pos="1894"/>
        </w:tabs>
        <w:rPr>
          <w:sz w:val="24"/>
          <w:szCs w:val="24"/>
          <w:lang w:val="en-US"/>
        </w:rPr>
      </w:pPr>
    </w:p>
    <w:p w14:paraId="5C9E3D2C" w14:textId="77777777" w:rsidR="00642B61" w:rsidRDefault="00642B61" w:rsidP="00F26F54">
      <w:pPr>
        <w:tabs>
          <w:tab w:val="left" w:pos="1894"/>
        </w:tabs>
        <w:rPr>
          <w:sz w:val="24"/>
          <w:szCs w:val="24"/>
          <w:lang w:val="en-US"/>
        </w:rPr>
      </w:pPr>
    </w:p>
    <w:p w14:paraId="3D9D99DA" w14:textId="30331541" w:rsidR="00642B61" w:rsidRDefault="00642B61" w:rsidP="00F26F54">
      <w:pPr>
        <w:tabs>
          <w:tab w:val="left" w:pos="1894"/>
        </w:tabs>
        <w:rPr>
          <w:sz w:val="24"/>
          <w:szCs w:val="24"/>
          <w:lang w:val="en-US"/>
        </w:rPr>
      </w:pPr>
    </w:p>
    <w:p w14:paraId="35C93656" w14:textId="6D604A34" w:rsidR="001D2628" w:rsidRDefault="00C626A3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  <w:r>
        <w:rPr>
          <w:sz w:val="24"/>
          <w:szCs w:val="24"/>
          <w:lang w:val="en-US"/>
        </w:rPr>
        <w:t xml:space="preserve">                      </w:t>
      </w:r>
      <w:r>
        <w:t xml:space="preserve">    </w:t>
      </w:r>
    </w:p>
    <w:p w14:paraId="555CDCCD" w14:textId="74851CEF" w:rsidR="001D2628" w:rsidRDefault="001D2628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2DD5FEBC" w14:textId="544EE032" w:rsidR="001D2628" w:rsidRPr="00B03B87" w:rsidRDefault="00E40234" w:rsidP="00E40234">
      <w:pPr>
        <w:pStyle w:val="Header"/>
        <w:tabs>
          <w:tab w:val="clear" w:pos="4513"/>
          <w:tab w:val="clear" w:pos="9026"/>
          <w:tab w:val="left" w:pos="5146"/>
          <w:tab w:val="left" w:pos="9170"/>
        </w:tabs>
        <w:ind w:firstLine="720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B03B87">
        <w:rPr>
          <w:rFonts w:ascii="Courier New" w:hAnsi="Courier New" w:cs="Courier New"/>
          <w:b/>
          <w:bCs/>
          <w:sz w:val="36"/>
          <w:szCs w:val="36"/>
          <w:u w:val="single"/>
        </w:rPr>
        <w:t>TODAY’S MEETING AGENDA</w:t>
      </w:r>
    </w:p>
    <w:p w14:paraId="48ABF82D" w14:textId="5A741B00" w:rsidR="00E40234" w:rsidRDefault="00E40234" w:rsidP="00E40234">
      <w:pPr>
        <w:pStyle w:val="Header"/>
        <w:tabs>
          <w:tab w:val="clear" w:pos="4513"/>
          <w:tab w:val="clear" w:pos="9026"/>
          <w:tab w:val="left" w:pos="5146"/>
          <w:tab w:val="left" w:pos="9170"/>
        </w:tabs>
        <w:ind w:firstLine="720"/>
        <w:rPr>
          <w:b/>
          <w:bCs/>
          <w:u w:val="single"/>
        </w:rPr>
      </w:pPr>
    </w:p>
    <w:p w14:paraId="669AF636" w14:textId="4FC8180A" w:rsidR="00E40234" w:rsidRPr="00B03B87" w:rsidRDefault="00E40234" w:rsidP="00E40234">
      <w:pPr>
        <w:pStyle w:val="Header"/>
        <w:numPr>
          <w:ilvl w:val="0"/>
          <w:numId w:val="11"/>
        </w:numPr>
        <w:tabs>
          <w:tab w:val="clear" w:pos="4513"/>
          <w:tab w:val="clear" w:pos="9026"/>
          <w:tab w:val="left" w:pos="5146"/>
          <w:tab w:val="left" w:pos="9170"/>
        </w:tabs>
        <w:rPr>
          <w:rFonts w:ascii="Courier New" w:hAnsi="Courier New" w:cs="Courier New"/>
          <w:b/>
          <w:bCs/>
          <w:sz w:val="24"/>
          <w:szCs w:val="24"/>
        </w:rPr>
      </w:pPr>
      <w:r w:rsidRPr="00B03B87">
        <w:rPr>
          <w:rFonts w:ascii="Courier New" w:hAnsi="Courier New" w:cs="Courier New"/>
          <w:b/>
          <w:bCs/>
          <w:sz w:val="24"/>
          <w:szCs w:val="24"/>
        </w:rPr>
        <w:t>Hypothesis on the outcome of entry exams for grade 5,6</w:t>
      </w:r>
      <w:r w:rsidR="00487B9F" w:rsidRPr="00B03B8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03B87">
        <w:rPr>
          <w:rFonts w:ascii="Courier New" w:hAnsi="Courier New" w:cs="Courier New"/>
          <w:b/>
          <w:bCs/>
          <w:sz w:val="24"/>
          <w:szCs w:val="24"/>
        </w:rPr>
        <w:t xml:space="preserve">&amp; class 8  </w:t>
      </w:r>
    </w:p>
    <w:p w14:paraId="59653A25" w14:textId="27083FB4" w:rsidR="00E40234" w:rsidRPr="00B03B87" w:rsidRDefault="00BB3D72" w:rsidP="00E40234">
      <w:pPr>
        <w:pStyle w:val="Header"/>
        <w:numPr>
          <w:ilvl w:val="0"/>
          <w:numId w:val="11"/>
        </w:numPr>
        <w:tabs>
          <w:tab w:val="clear" w:pos="4513"/>
          <w:tab w:val="clear" w:pos="9026"/>
          <w:tab w:val="left" w:pos="5146"/>
          <w:tab w:val="left" w:pos="917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Game changer in 2023 Grade 3 KNEC Assessment</w:t>
      </w:r>
    </w:p>
    <w:p w14:paraId="6597273C" w14:textId="3E443CB7" w:rsidR="00E40234" w:rsidRPr="00B03B87" w:rsidRDefault="00E40234" w:rsidP="00E40234">
      <w:pPr>
        <w:pStyle w:val="Header"/>
        <w:numPr>
          <w:ilvl w:val="0"/>
          <w:numId w:val="11"/>
        </w:numPr>
        <w:tabs>
          <w:tab w:val="clear" w:pos="4513"/>
          <w:tab w:val="clear" w:pos="9026"/>
          <w:tab w:val="left" w:pos="5146"/>
          <w:tab w:val="left" w:pos="9170"/>
        </w:tabs>
        <w:rPr>
          <w:rFonts w:ascii="Courier New" w:hAnsi="Courier New" w:cs="Courier New"/>
          <w:b/>
          <w:bCs/>
          <w:sz w:val="24"/>
          <w:szCs w:val="24"/>
        </w:rPr>
      </w:pPr>
      <w:r w:rsidRPr="00B03B87">
        <w:rPr>
          <w:rFonts w:ascii="Courier New" w:hAnsi="Courier New" w:cs="Courier New"/>
          <w:b/>
          <w:bCs/>
          <w:sz w:val="24"/>
          <w:szCs w:val="24"/>
        </w:rPr>
        <w:t>Ongoing Music competitions and upcoming co-curricular events for the school</w:t>
      </w:r>
    </w:p>
    <w:p w14:paraId="5ADA0056" w14:textId="11D3BB1F" w:rsidR="00E40234" w:rsidRPr="00B03B87" w:rsidRDefault="00BB3D72" w:rsidP="00E40234">
      <w:pPr>
        <w:pStyle w:val="Header"/>
        <w:numPr>
          <w:ilvl w:val="0"/>
          <w:numId w:val="11"/>
        </w:numPr>
        <w:tabs>
          <w:tab w:val="clear" w:pos="4513"/>
          <w:tab w:val="clear" w:pos="9026"/>
          <w:tab w:val="left" w:pos="5146"/>
          <w:tab w:val="left" w:pos="917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Enforcement on institution legislation on Moral conduct of the students</w:t>
      </w:r>
    </w:p>
    <w:p w14:paraId="2D8B3048" w14:textId="367378B0" w:rsidR="00487B9F" w:rsidRDefault="00487B9F" w:rsidP="00E40234">
      <w:pPr>
        <w:pStyle w:val="Header"/>
        <w:numPr>
          <w:ilvl w:val="0"/>
          <w:numId w:val="11"/>
        </w:numPr>
        <w:tabs>
          <w:tab w:val="clear" w:pos="4513"/>
          <w:tab w:val="clear" w:pos="9026"/>
          <w:tab w:val="left" w:pos="5146"/>
          <w:tab w:val="left" w:pos="9170"/>
        </w:tabs>
        <w:rPr>
          <w:rFonts w:ascii="Courier New" w:hAnsi="Courier New" w:cs="Courier New"/>
          <w:b/>
          <w:bCs/>
          <w:sz w:val="24"/>
          <w:szCs w:val="24"/>
        </w:rPr>
      </w:pPr>
      <w:r w:rsidRPr="00B03B87">
        <w:rPr>
          <w:rFonts w:ascii="Courier New" w:hAnsi="Courier New" w:cs="Courier New"/>
          <w:b/>
          <w:bCs/>
          <w:sz w:val="24"/>
          <w:szCs w:val="24"/>
        </w:rPr>
        <w:t>Syllabus coverage</w:t>
      </w:r>
      <w:r w:rsidR="00B03B87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06E9BA41" w14:textId="77777777" w:rsidR="00B03B87" w:rsidRPr="00B03B87" w:rsidRDefault="00B03B87" w:rsidP="00E40234">
      <w:pPr>
        <w:pStyle w:val="Header"/>
        <w:numPr>
          <w:ilvl w:val="0"/>
          <w:numId w:val="11"/>
        </w:numPr>
        <w:tabs>
          <w:tab w:val="clear" w:pos="4513"/>
          <w:tab w:val="clear" w:pos="9026"/>
          <w:tab w:val="left" w:pos="5146"/>
          <w:tab w:val="left" w:pos="917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07C7362A" w14:textId="77777777" w:rsidR="001D2628" w:rsidRDefault="001D2628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6F4B1510" w14:textId="77777777" w:rsidR="00B77BBE" w:rsidRDefault="00C626A3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  <w:r>
        <w:t xml:space="preserve">                                </w:t>
      </w:r>
    </w:p>
    <w:p w14:paraId="2FB78A3F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2B163CF7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63AA1069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73F1C4B8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42193E0A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5A512012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6BE14229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04487FCE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1384440B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44C3F633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305ED7F6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4232F2F3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6E40A305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5D75A5A7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6E609940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6B62744D" w14:textId="77777777" w:rsidR="00B77BBE" w:rsidRDefault="00B77BBE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</w:p>
    <w:p w14:paraId="61D16235" w14:textId="4C59A4CA" w:rsidR="00C626A3" w:rsidRDefault="00C626A3" w:rsidP="000A1A2F">
      <w:pPr>
        <w:pStyle w:val="Header"/>
        <w:tabs>
          <w:tab w:val="clear" w:pos="4513"/>
          <w:tab w:val="clear" w:pos="9026"/>
          <w:tab w:val="left" w:pos="5146"/>
          <w:tab w:val="left" w:pos="9170"/>
        </w:tabs>
        <w:rPr>
          <w:sz w:val="24"/>
          <w:szCs w:val="24"/>
          <w:lang w:val="en-US"/>
        </w:rPr>
      </w:pPr>
      <w:r>
        <w:t xml:space="preserve">              </w:t>
      </w:r>
      <w:r>
        <w:rPr>
          <w:sz w:val="24"/>
          <w:szCs w:val="24"/>
          <w:lang w:val="en-US"/>
        </w:rPr>
        <w:t xml:space="preserve">          </w:t>
      </w:r>
    </w:p>
    <w:p w14:paraId="030BA55E" w14:textId="5E6C84FB" w:rsidR="00B77BBE" w:rsidRPr="00B77BBE" w:rsidRDefault="000A1A2F" w:rsidP="00B77BBE">
      <w:pPr>
        <w:pStyle w:val="Header"/>
        <w:tabs>
          <w:tab w:val="clear" w:pos="4513"/>
          <w:tab w:val="clear" w:pos="9026"/>
          <w:tab w:val="left" w:pos="5146"/>
          <w:tab w:val="left" w:pos="9170"/>
        </w:tabs>
      </w:pPr>
      <w:r>
        <w:rPr>
          <w:sz w:val="24"/>
          <w:szCs w:val="24"/>
          <w:lang w:val="en-US"/>
        </w:rPr>
        <w:t xml:space="preserve"> </w:t>
      </w:r>
    </w:p>
    <w:p w14:paraId="05200611" w14:textId="4C1A8FFE" w:rsidR="00B77BBE" w:rsidRPr="00B77BBE" w:rsidRDefault="00B77BBE" w:rsidP="00B77BBE">
      <w:pPr>
        <w:tabs>
          <w:tab w:val="left" w:pos="3760"/>
        </w:tabs>
        <w:sectPr w:rsidR="00B77BBE" w:rsidRPr="00B77BBE" w:rsidSect="00D27220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576" w:right="936" w:bottom="1440" w:left="936" w:header="720" w:footer="288" w:gutter="0"/>
          <w:cols w:space="720"/>
          <w:titlePg/>
          <w:docGrid w:linePitch="360"/>
        </w:sectPr>
      </w:pPr>
    </w:p>
    <w:p w14:paraId="18DB8A7E" w14:textId="38EE35E2" w:rsidR="00B77BBE" w:rsidRPr="00B77BBE" w:rsidRDefault="00B77BBE" w:rsidP="00B77BBE">
      <w:pPr>
        <w:tabs>
          <w:tab w:val="left" w:pos="1510"/>
        </w:tabs>
        <w:rPr>
          <w:sz w:val="22"/>
        </w:rPr>
      </w:pPr>
    </w:p>
    <w:sectPr w:rsidR="00B77BBE" w:rsidRPr="00B77BBE" w:rsidSect="006D3171">
      <w:headerReference w:type="even" r:id="rId19"/>
      <w:headerReference w:type="default" r:id="rId20"/>
      <w:headerReference w:type="first" r:id="rId21"/>
      <w:footerReference w:type="first" r:id="rId22"/>
      <w:pgSz w:w="11906" w:h="16838" w:code="9"/>
      <w:pgMar w:top="1440" w:right="936" w:bottom="57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82773" w14:textId="77777777" w:rsidR="00100420" w:rsidRDefault="00100420" w:rsidP="00195BA6">
      <w:pPr>
        <w:spacing w:after="0" w:line="240" w:lineRule="auto"/>
      </w:pPr>
      <w:r>
        <w:separator/>
      </w:r>
    </w:p>
  </w:endnote>
  <w:endnote w:type="continuationSeparator" w:id="0">
    <w:p w14:paraId="76373858" w14:textId="77777777" w:rsidR="00100420" w:rsidRDefault="00100420" w:rsidP="00195BA6">
      <w:pPr>
        <w:spacing w:after="0" w:line="240" w:lineRule="auto"/>
      </w:pPr>
      <w:r>
        <w:continuationSeparator/>
      </w:r>
    </w:p>
  </w:endnote>
  <w:endnote w:type="continuationNotice" w:id="1">
    <w:p w14:paraId="30FFF90C" w14:textId="77777777" w:rsidR="00100420" w:rsidRDefault="001004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D3F02" w14:textId="77777777" w:rsidR="0023173C" w:rsidRDefault="002317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08F0191" wp14:editId="166A8CA6">
              <wp:simplePos x="0" y="0"/>
              <wp:positionH relativeFrom="page">
                <wp:align>left</wp:align>
              </wp:positionH>
              <wp:positionV relativeFrom="paragraph">
                <wp:posOffset>-959987</wp:posOffset>
              </wp:positionV>
              <wp:extent cx="7900670" cy="1780540"/>
              <wp:effectExtent l="0" t="0" r="5080" b="0"/>
              <wp:wrapNone/>
              <wp:docPr id="4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0670" cy="1780540"/>
                      </a:xfrm>
                      <a:custGeom>
                        <a:avLst/>
                        <a:gdLst>
                          <a:gd name="connsiteX0" fmla="*/ 0 w 7808595"/>
                          <a:gd name="connsiteY0" fmla="*/ 0 h 1264920"/>
                          <a:gd name="connsiteX1" fmla="*/ 18436 w 7808595"/>
                          <a:gd name="connsiteY1" fmla="*/ 0 h 1264920"/>
                          <a:gd name="connsiteX2" fmla="*/ 27557 w 7808595"/>
                          <a:gd name="connsiteY2" fmla="*/ 90474 h 1264920"/>
                          <a:gd name="connsiteX3" fmla="*/ 1356360 w 7808595"/>
                          <a:gd name="connsiteY3" fmla="*/ 1173480 h 1264920"/>
                          <a:gd name="connsiteX4" fmla="*/ 7808595 w 7808595"/>
                          <a:gd name="connsiteY4" fmla="*/ 1173480 h 1264920"/>
                          <a:gd name="connsiteX5" fmla="*/ 7808595 w 7808595"/>
                          <a:gd name="connsiteY5" fmla="*/ 1264920 h 1264920"/>
                          <a:gd name="connsiteX6" fmla="*/ 0 w 7808595"/>
                          <a:gd name="connsiteY6" fmla="*/ 1264920 h 12649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08595" h="1264920">
                            <a:moveTo>
                              <a:pt x="0" y="0"/>
                            </a:moveTo>
                            <a:lnTo>
                              <a:pt x="18436" y="0"/>
                            </a:lnTo>
                            <a:lnTo>
                              <a:pt x="27557" y="90474"/>
                            </a:lnTo>
                            <a:cubicBezTo>
                              <a:pt x="154032" y="708545"/>
                              <a:pt x="700900" y="1173480"/>
                              <a:pt x="1356360" y="1173480"/>
                            </a:cubicBezTo>
                            <a:lnTo>
                              <a:pt x="7808595" y="1173480"/>
                            </a:lnTo>
                            <a:lnTo>
                              <a:pt x="7808595" y="1264920"/>
                            </a:lnTo>
                            <a:lnTo>
                              <a:pt x="0" y="1264920"/>
                            </a:lnTo>
                            <a:close/>
                          </a:path>
                        </a:pathLst>
                      </a:custGeom>
                      <a:pattFill prst="wdUpDiag">
                        <a:fgClr>
                          <a:schemeClr val="accent1"/>
                        </a:fgClr>
                        <a:bgClr>
                          <a:schemeClr val="accent2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3A6544" id="Freeform: Shape 5" o:spid="_x0000_s1026" style="position:absolute;margin-left:0;margin-top:-75.6pt;width:622.1pt;height:140.2pt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808595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" path="m,l18436,r9121,90474c154032,708545,700900,1173480,1356360,1173480r6452235,l7808595,1264920,,1264920,,xe" fillcolor="#22decc [3204]" stroked="f" strokeweight="1pt">
              <v:fill r:id="rId1" o:title="" color2="#293f85 [3205]" type="pattern"/>
              <v:stroke joinstyle="miter"/>
              <v:path arrowok="t" o:connecttype="custom" o:connectlocs="0,0;18653,0;27882,127354;1372354,1651826;7900670,1651826;7900670,1780540;0,1780540" o:connectangles="0,0,0,0,0,0,0"/>
              <w10:wrap anchorx="page"/>
            </v:shape>
          </w:pict>
        </mc:Fallback>
      </mc:AlternateContent>
    </w:r>
    <w:r>
      <w:t xml:space="preserve">                                                                                                        </w:t>
    </w:r>
    <w:r w:rsidRPr="00AD5BE9">
      <w:rPr>
        <w:noProof/>
        <w:color w:val="FFFFFF" w:themeColor="background1"/>
        <w:lang w:val="en-US"/>
      </w:rPr>
      <mc:AlternateContent>
        <mc:Choice Requires="wps">
          <w:drawing>
            <wp:inline distT="0" distB="0" distL="0" distR="0" wp14:anchorId="197F7FB8" wp14:editId="4B5362BA">
              <wp:extent cx="1927185" cy="463750"/>
              <wp:effectExtent l="285750" t="0" r="168910" b="184150"/>
              <wp:docPr id="9" name="Rectangle: Rounded Corners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7185" cy="46375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chemeClr val="accent3"/>
                      </a:solidFill>
                      <a:ln w="34925">
                        <a:solidFill>
                          <a:srgbClr val="FFFFFF"/>
                        </a:solidFill>
                      </a:ln>
                      <a:effectLst>
                        <a:glow rad="228600">
                          <a:schemeClr val="accent1">
                            <a:satMod val="175000"/>
                            <a:alpha val="40000"/>
                          </a:schemeClr>
                        </a:glow>
                        <a:outerShdw blurRad="317500" dir="2700000" algn="ctr">
                          <a:srgbClr val="000000">
                            <a:alpha val="43000"/>
                          </a:srgbClr>
                        </a:outerShdw>
                      </a:effectLst>
                      <a:scene3d>
                        <a:camera prst="isometricOffAxis1Top"/>
                        <a:lightRig rig="threePt" dir="t">
                          <a:rot lat="0" lon="0" rev="0"/>
                        </a:lightRig>
                      </a:scene3d>
                      <a:sp3d extrusionH="38100" prstMaterial="clear">
                        <a:bevelB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E353CF" w14:textId="369E137A" w:rsidR="0023173C" w:rsidRPr="006D35E7" w:rsidRDefault="0023173C" w:rsidP="00617BB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 The year 202</w:t>
                          </w:r>
                          <w:r w:rsidR="00D33687"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197F7FB8" id="_x0000_s1030" style="width:151.75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" fillcolor="#002060 [3206]" strokecolor="white" strokeweight="2.75pt">
              <v:stroke joinstyle="miter"/>
              <v:shadow on="t" color="black" opacity="28180f" offset="0,0"/>
              <v:textbox>
                <w:txbxContent>
                  <w:p w14:paraId="48E353CF" w14:textId="369E137A" w:rsidR="0023173C" w:rsidRPr="006D35E7" w:rsidRDefault="0023173C" w:rsidP="00617BB6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  The year 202</w:t>
                    </w:r>
                    <w:r w:rsidR="00D33687">
                      <w:rPr>
                        <w:b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8E25D" w14:textId="29A0B1EE" w:rsidR="0023173C" w:rsidRDefault="0023173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D70C85B" wp14:editId="064E4E3C">
              <wp:simplePos x="0" y="0"/>
              <wp:positionH relativeFrom="page">
                <wp:posOffset>13335</wp:posOffset>
              </wp:positionH>
              <wp:positionV relativeFrom="paragraph">
                <wp:posOffset>-782364</wp:posOffset>
              </wp:positionV>
              <wp:extent cx="7900670" cy="1065317"/>
              <wp:effectExtent l="0" t="0" r="5080" b="1905"/>
              <wp:wrapNone/>
              <wp:docPr id="17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0670" cy="1065317"/>
                      </a:xfrm>
                      <a:custGeom>
                        <a:avLst/>
                        <a:gdLst>
                          <a:gd name="connsiteX0" fmla="*/ 0 w 7808595"/>
                          <a:gd name="connsiteY0" fmla="*/ 0 h 1264920"/>
                          <a:gd name="connsiteX1" fmla="*/ 18436 w 7808595"/>
                          <a:gd name="connsiteY1" fmla="*/ 0 h 1264920"/>
                          <a:gd name="connsiteX2" fmla="*/ 27557 w 7808595"/>
                          <a:gd name="connsiteY2" fmla="*/ 90474 h 1264920"/>
                          <a:gd name="connsiteX3" fmla="*/ 1356360 w 7808595"/>
                          <a:gd name="connsiteY3" fmla="*/ 1173480 h 1264920"/>
                          <a:gd name="connsiteX4" fmla="*/ 7808595 w 7808595"/>
                          <a:gd name="connsiteY4" fmla="*/ 1173480 h 1264920"/>
                          <a:gd name="connsiteX5" fmla="*/ 7808595 w 7808595"/>
                          <a:gd name="connsiteY5" fmla="*/ 1264920 h 1264920"/>
                          <a:gd name="connsiteX6" fmla="*/ 0 w 7808595"/>
                          <a:gd name="connsiteY6" fmla="*/ 1264920 h 12649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08595" h="1264920">
                            <a:moveTo>
                              <a:pt x="0" y="0"/>
                            </a:moveTo>
                            <a:lnTo>
                              <a:pt x="18436" y="0"/>
                            </a:lnTo>
                            <a:lnTo>
                              <a:pt x="27557" y="90474"/>
                            </a:lnTo>
                            <a:cubicBezTo>
                              <a:pt x="154032" y="708545"/>
                              <a:pt x="700900" y="1173480"/>
                              <a:pt x="1356360" y="1173480"/>
                            </a:cubicBezTo>
                            <a:lnTo>
                              <a:pt x="7808595" y="1173480"/>
                            </a:lnTo>
                            <a:lnTo>
                              <a:pt x="7808595" y="1264920"/>
                            </a:lnTo>
                            <a:lnTo>
                              <a:pt x="0" y="1264920"/>
                            </a:lnTo>
                            <a:close/>
                          </a:path>
                        </a:pathLst>
                      </a:custGeom>
                      <a:pattFill prst="wdUpDiag">
                        <a:fgClr>
                          <a:schemeClr val="accent1"/>
                        </a:fgClr>
                        <a:bgClr>
                          <a:schemeClr val="accent2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AB4F86" id="Freeform: Shape 5" o:spid="_x0000_s1026" style="position:absolute;margin-left:1.05pt;margin-top:-61.6pt;width:622.1pt;height:83.9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808595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" path="m,l18436,r9121,90474c154032,708545,700900,1173480,1356360,1173480r6452235,l7808595,1264920,,1264920,,xe" fillcolor="#22decc [3204]" stroked="f" strokeweight="1pt">
              <v:fill r:id="rId1" o:title="" color2="#293f85 [3205]" type="pattern"/>
              <v:stroke joinstyle="miter"/>
              <v:path arrowok="t" o:connecttype="custom" o:connectlocs="0,0;18653,0;27882,76197;1372354,988306;7900670,988306;7900670,1065317;0,1065317" o:connectangles="0,0,0,0,0,0,0"/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A6C50" w14:textId="77777777" w:rsidR="0023173C" w:rsidRDefault="0023173C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12B17CB" wp14:editId="5D3C82FD">
              <wp:simplePos x="0" y="0"/>
              <wp:positionH relativeFrom="column">
                <wp:posOffset>-660400</wp:posOffset>
              </wp:positionH>
              <wp:positionV relativeFrom="page">
                <wp:align>bottom</wp:align>
              </wp:positionV>
              <wp:extent cx="8531352" cy="1627632"/>
              <wp:effectExtent l="0" t="0" r="3175" b="0"/>
              <wp:wrapNone/>
              <wp:docPr id="65" name="Group 65" descr="Second page footer accent ba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1352" cy="1627632"/>
                        <a:chOff x="0" y="0"/>
                        <a:chExt cx="8534400" cy="1628814"/>
                      </a:xfrm>
                    </wpg:grpSpPr>
                    <wps:wsp>
                      <wps:cNvPr id="66" name="Freeform: Shape 5"/>
                      <wps:cNvSpPr/>
                      <wps:spPr>
                        <a:xfrm>
                          <a:off x="0" y="0"/>
                          <a:ext cx="8534400" cy="1554480"/>
                        </a:xfrm>
                        <a:custGeom>
                          <a:avLst/>
                          <a:gdLst>
                            <a:gd name="connsiteX0" fmla="*/ 0 w 7808595"/>
                            <a:gd name="connsiteY0" fmla="*/ 0 h 1264920"/>
                            <a:gd name="connsiteX1" fmla="*/ 18436 w 7808595"/>
                            <a:gd name="connsiteY1" fmla="*/ 0 h 1264920"/>
                            <a:gd name="connsiteX2" fmla="*/ 27557 w 7808595"/>
                            <a:gd name="connsiteY2" fmla="*/ 90474 h 1264920"/>
                            <a:gd name="connsiteX3" fmla="*/ 1356360 w 7808595"/>
                            <a:gd name="connsiteY3" fmla="*/ 1173480 h 1264920"/>
                            <a:gd name="connsiteX4" fmla="*/ 7808595 w 7808595"/>
                            <a:gd name="connsiteY4" fmla="*/ 1173480 h 1264920"/>
                            <a:gd name="connsiteX5" fmla="*/ 7808595 w 7808595"/>
                            <a:gd name="connsiteY5" fmla="*/ 1264920 h 1264920"/>
                            <a:gd name="connsiteX6" fmla="*/ 0 w 7808595"/>
                            <a:gd name="connsiteY6" fmla="*/ 1264920 h 1264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808595" h="1264920">
                              <a:moveTo>
                                <a:pt x="0" y="0"/>
                              </a:moveTo>
                              <a:lnTo>
                                <a:pt x="18436" y="0"/>
                              </a:lnTo>
                              <a:lnTo>
                                <a:pt x="27557" y="90474"/>
                              </a:lnTo>
                              <a:cubicBezTo>
                                <a:pt x="154032" y="708545"/>
                                <a:pt x="700900" y="1173480"/>
                                <a:pt x="1356360" y="1173480"/>
                              </a:cubicBezTo>
                              <a:lnTo>
                                <a:pt x="7808595" y="1173480"/>
                              </a:lnTo>
                              <a:lnTo>
                                <a:pt x="7808595" y="1264920"/>
                              </a:lnTo>
                              <a:lnTo>
                                <a:pt x="0" y="12649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Freeform: Shape 5"/>
                      <wps:cNvSpPr/>
                      <wps:spPr>
                        <a:xfrm>
                          <a:off x="46653" y="363894"/>
                          <a:ext cx="7808595" cy="1264920"/>
                        </a:xfrm>
                        <a:custGeom>
                          <a:avLst/>
                          <a:gdLst>
                            <a:gd name="connsiteX0" fmla="*/ 0 w 7808595"/>
                            <a:gd name="connsiteY0" fmla="*/ 0 h 1264920"/>
                            <a:gd name="connsiteX1" fmla="*/ 18436 w 7808595"/>
                            <a:gd name="connsiteY1" fmla="*/ 0 h 1264920"/>
                            <a:gd name="connsiteX2" fmla="*/ 27557 w 7808595"/>
                            <a:gd name="connsiteY2" fmla="*/ 90474 h 1264920"/>
                            <a:gd name="connsiteX3" fmla="*/ 1356360 w 7808595"/>
                            <a:gd name="connsiteY3" fmla="*/ 1173480 h 1264920"/>
                            <a:gd name="connsiteX4" fmla="*/ 7808595 w 7808595"/>
                            <a:gd name="connsiteY4" fmla="*/ 1173480 h 1264920"/>
                            <a:gd name="connsiteX5" fmla="*/ 7808595 w 7808595"/>
                            <a:gd name="connsiteY5" fmla="*/ 1264920 h 1264920"/>
                            <a:gd name="connsiteX6" fmla="*/ 0 w 7808595"/>
                            <a:gd name="connsiteY6" fmla="*/ 1264920 h 1264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808595" h="1264920">
                              <a:moveTo>
                                <a:pt x="0" y="0"/>
                              </a:moveTo>
                              <a:lnTo>
                                <a:pt x="18436" y="0"/>
                              </a:lnTo>
                              <a:lnTo>
                                <a:pt x="27557" y="90474"/>
                              </a:lnTo>
                              <a:cubicBezTo>
                                <a:pt x="154032" y="708545"/>
                                <a:pt x="700900" y="1173480"/>
                                <a:pt x="1356360" y="1173480"/>
                              </a:cubicBezTo>
                              <a:lnTo>
                                <a:pt x="7808595" y="1173480"/>
                              </a:lnTo>
                              <a:lnTo>
                                <a:pt x="7808595" y="1264920"/>
                              </a:lnTo>
                              <a:lnTo>
                                <a:pt x="0" y="1264920"/>
                              </a:lnTo>
                              <a:close/>
                            </a:path>
                          </a:pathLst>
                        </a:custGeom>
                        <a:pattFill prst="wdUpDiag">
                          <a:fgClr>
                            <a:schemeClr val="accent1"/>
                          </a:fgClr>
                          <a:bgClr>
                            <a:schemeClr val="accent2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1FD539" id="Group 65" o:spid="_x0000_s1026" alt="Second page footer accent bars" style="position:absolute;margin-left:-52pt;margin-top:0;width:671.75pt;height:128.15pt;z-index:251658241;mso-position-vertical:bottom;mso-position-vertical-relative:page;mso-width-relative:margin;mso-height-relative:margin" coordsize="85344,1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">
              <v:shape id="Freeform: Shape 5" o:spid="_x0000_s1027" style="position:absolute;width:85344;height:15544;visibility:visible;mso-wrap-style:square;v-text-anchor:middle" coordsize="7808595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" path="m,l18436,r9121,90474c154032,708545,700900,1173480,1356360,1173480r6452235,l7808595,1264920,,1264920,,xe" fillcolor="#22decc [3204]" stroked="f" strokeweight="1pt">
                <v:stroke joinstyle="miter"/>
                <v:path arrowok="t" o:connecttype="custom" o:connectlocs="0,0;20150,0;30118,111185;1482433,1442108;8534400,1442108;8534400,1554480;0,1554480" o:connectangles="0,0,0,0,0,0,0"/>
              </v:shape>
              <v:shape id="Freeform: Shape 5" o:spid="_x0000_s1028" style="position:absolute;left:466;top:3638;width:78086;height:12650;visibility:visible;mso-wrap-style:square;v-text-anchor:middle" coordsize="7808595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" path="m,l18436,r9121,90474c154032,708545,700900,1173480,1356360,1173480r6452235,l7808595,1264920,,1264920,,xe" fillcolor="#22decc [3204]" stroked="f" strokeweight="1pt">
                <v:fill r:id="rId1" o:title="" color2="#293f85 [3205]" type="pattern"/>
                <v:stroke joinstyle="miter"/>
                <v:path arrowok="t" o:connecttype="custom" o:connectlocs="0,0;18436,0;27557,90474;1356360,1173480;7808595,1173480;7808595,1264920;0,1264920" o:connectangles="0,0,0,0,0,0,0"/>
              </v:shape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A7236" w14:textId="77777777" w:rsidR="00100420" w:rsidRDefault="00100420" w:rsidP="00195BA6">
      <w:pPr>
        <w:spacing w:after="0" w:line="240" w:lineRule="auto"/>
      </w:pPr>
      <w:r>
        <w:separator/>
      </w:r>
    </w:p>
  </w:footnote>
  <w:footnote w:type="continuationSeparator" w:id="0">
    <w:p w14:paraId="2D7945D5" w14:textId="77777777" w:rsidR="00100420" w:rsidRDefault="00100420" w:rsidP="00195BA6">
      <w:pPr>
        <w:spacing w:after="0" w:line="240" w:lineRule="auto"/>
      </w:pPr>
      <w:r>
        <w:continuationSeparator/>
      </w:r>
    </w:p>
  </w:footnote>
  <w:footnote w:type="continuationNotice" w:id="1">
    <w:p w14:paraId="5690F615" w14:textId="77777777" w:rsidR="00100420" w:rsidRDefault="001004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276E4" w14:textId="56C0D30F" w:rsidR="0023173C" w:rsidRDefault="005D55D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83C6A6" wp14:editId="7BEBDFBA">
              <wp:simplePos x="0" y="0"/>
              <wp:positionH relativeFrom="page">
                <wp:posOffset>-344170</wp:posOffset>
              </wp:positionH>
              <wp:positionV relativeFrom="paragraph">
                <wp:posOffset>-461143</wp:posOffset>
              </wp:positionV>
              <wp:extent cx="7900670" cy="1505244"/>
              <wp:effectExtent l="0" t="0" r="5080" b="0"/>
              <wp:wrapNone/>
              <wp:docPr id="27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00670" cy="1505244"/>
                      </a:xfrm>
                      <a:custGeom>
                        <a:avLst/>
                        <a:gdLst>
                          <a:gd name="connsiteX0" fmla="*/ 0 w 7808595"/>
                          <a:gd name="connsiteY0" fmla="*/ 0 h 1264920"/>
                          <a:gd name="connsiteX1" fmla="*/ 18436 w 7808595"/>
                          <a:gd name="connsiteY1" fmla="*/ 0 h 1264920"/>
                          <a:gd name="connsiteX2" fmla="*/ 27557 w 7808595"/>
                          <a:gd name="connsiteY2" fmla="*/ 90474 h 1264920"/>
                          <a:gd name="connsiteX3" fmla="*/ 1356360 w 7808595"/>
                          <a:gd name="connsiteY3" fmla="*/ 1173480 h 1264920"/>
                          <a:gd name="connsiteX4" fmla="*/ 7808595 w 7808595"/>
                          <a:gd name="connsiteY4" fmla="*/ 1173480 h 1264920"/>
                          <a:gd name="connsiteX5" fmla="*/ 7808595 w 7808595"/>
                          <a:gd name="connsiteY5" fmla="*/ 1264920 h 1264920"/>
                          <a:gd name="connsiteX6" fmla="*/ 0 w 7808595"/>
                          <a:gd name="connsiteY6" fmla="*/ 1264920 h 12649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08595" h="1264920">
                            <a:moveTo>
                              <a:pt x="0" y="0"/>
                            </a:moveTo>
                            <a:lnTo>
                              <a:pt x="18436" y="0"/>
                            </a:lnTo>
                            <a:lnTo>
                              <a:pt x="27557" y="90474"/>
                            </a:lnTo>
                            <a:cubicBezTo>
                              <a:pt x="154032" y="708545"/>
                              <a:pt x="700900" y="1173480"/>
                              <a:pt x="1356360" y="1173480"/>
                            </a:cubicBezTo>
                            <a:lnTo>
                              <a:pt x="7808595" y="1173480"/>
                            </a:lnTo>
                            <a:lnTo>
                              <a:pt x="7808595" y="1264920"/>
                            </a:lnTo>
                            <a:lnTo>
                              <a:pt x="0" y="1264920"/>
                            </a:lnTo>
                            <a:close/>
                          </a:path>
                        </a:pathLst>
                      </a:custGeom>
                      <a:pattFill prst="wdUpDiag">
                        <a:fgClr>
                          <a:schemeClr val="accent1"/>
                        </a:fgClr>
                        <a:bgClr>
                          <a:schemeClr val="accent2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C50819" id="Freeform: Shape 5" o:spid="_x0000_s1026" style="position:absolute;margin-left:-27.1pt;margin-top:-36.3pt;width:622.1pt;height:118.5pt;rotation:180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808595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" path="m,l18436,r9121,90474c154032,708545,700900,1173480,1356360,1173480r6452235,l7808595,1264920,,1264920,,xe" fillcolor="#22decc [3204]" stroked="f" strokeweight="1pt">
              <v:fill r:id="rId1" o:title="" color2="#293f85 [3205]" type="pattern"/>
              <v:stroke joinstyle="miter"/>
              <v:path arrowok="t" o:connecttype="custom" o:connectlocs="0,0;18653,0;27882,107663;1372354,1396431;7900670,1396431;7900670,1505244;0,1505244" o:connectangles="0,0,0,0,0,0,0"/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F30A6" w14:textId="32FFC20D" w:rsidR="0023173C" w:rsidRPr="002A7360" w:rsidRDefault="009E2F25" w:rsidP="009479D7">
    <w:pPr>
      <w:pStyle w:val="Header"/>
      <w:tabs>
        <w:tab w:val="clear" w:pos="4513"/>
        <w:tab w:val="clear" w:pos="9026"/>
        <w:tab w:val="left" w:pos="1832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8FF4BD7" wp14:editId="3A883AE1">
              <wp:simplePos x="0" y="0"/>
              <wp:positionH relativeFrom="page">
                <wp:align>right</wp:align>
              </wp:positionH>
              <wp:positionV relativeFrom="paragraph">
                <wp:posOffset>-456535</wp:posOffset>
              </wp:positionV>
              <wp:extent cx="11036300" cy="1392865"/>
              <wp:effectExtent l="0" t="0" r="0" b="0"/>
              <wp:wrapNone/>
              <wp:docPr id="22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036300" cy="1392865"/>
                      </a:xfrm>
                      <a:custGeom>
                        <a:avLst/>
                        <a:gdLst>
                          <a:gd name="connsiteX0" fmla="*/ 0 w 7808595"/>
                          <a:gd name="connsiteY0" fmla="*/ 0 h 1264920"/>
                          <a:gd name="connsiteX1" fmla="*/ 18436 w 7808595"/>
                          <a:gd name="connsiteY1" fmla="*/ 0 h 1264920"/>
                          <a:gd name="connsiteX2" fmla="*/ 27557 w 7808595"/>
                          <a:gd name="connsiteY2" fmla="*/ 90474 h 1264920"/>
                          <a:gd name="connsiteX3" fmla="*/ 1356360 w 7808595"/>
                          <a:gd name="connsiteY3" fmla="*/ 1173480 h 1264920"/>
                          <a:gd name="connsiteX4" fmla="*/ 7808595 w 7808595"/>
                          <a:gd name="connsiteY4" fmla="*/ 1173480 h 1264920"/>
                          <a:gd name="connsiteX5" fmla="*/ 7808595 w 7808595"/>
                          <a:gd name="connsiteY5" fmla="*/ 1264920 h 1264920"/>
                          <a:gd name="connsiteX6" fmla="*/ 0 w 7808595"/>
                          <a:gd name="connsiteY6" fmla="*/ 1264920 h 12649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08595" h="1264920">
                            <a:moveTo>
                              <a:pt x="0" y="0"/>
                            </a:moveTo>
                            <a:lnTo>
                              <a:pt x="18436" y="0"/>
                            </a:lnTo>
                            <a:lnTo>
                              <a:pt x="27557" y="90474"/>
                            </a:lnTo>
                            <a:cubicBezTo>
                              <a:pt x="154032" y="708545"/>
                              <a:pt x="700900" y="1173480"/>
                              <a:pt x="1356360" y="1173480"/>
                            </a:cubicBezTo>
                            <a:lnTo>
                              <a:pt x="7808595" y="1173480"/>
                            </a:lnTo>
                            <a:lnTo>
                              <a:pt x="7808595" y="1264920"/>
                            </a:lnTo>
                            <a:lnTo>
                              <a:pt x="0" y="1264920"/>
                            </a:lnTo>
                            <a:close/>
                          </a:path>
                        </a:pathLst>
                      </a:custGeom>
                      <a:pattFill prst="wdUpDiag">
                        <a:fgClr>
                          <a:schemeClr val="accent1"/>
                        </a:fgClr>
                        <a:bgClr>
                          <a:schemeClr val="accent2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6609B" id="Freeform: Shape 5" o:spid="_x0000_s1026" style="position:absolute;margin-left:817.8pt;margin-top:-35.95pt;width:869pt;height:109.65pt;rotation:180;z-index:25165824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808595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" path="m,l18436,r9121,90474c154032,708545,700900,1173480,1356360,1173480r6452235,l7808595,1264920,,1264920,,xe" fillcolor="#22decc [3204]" stroked="f" strokeweight="1pt">
              <v:fill r:id="rId1" o:title="" color2="#293f85 [3205]" type="pattern"/>
              <v:stroke joinstyle="miter"/>
              <v:path arrowok="t" o:connecttype="custom" o:connectlocs="0,0;26057,0;38948,99625;1917015,1292176;11036300,1292176;11036300,1392865;0,1392865" o:connectangles="0,0,0,0,0,0,0"/>
              <w10:wrap anchorx="page"/>
            </v:shape>
          </w:pict>
        </mc:Fallback>
      </mc:AlternateContent>
    </w:r>
    <w:r w:rsidR="0023173C"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4017D" w14:textId="1D86391F" w:rsidR="00510322" w:rsidRDefault="005103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086C8" w14:textId="414A1D3F" w:rsidR="00510322" w:rsidRDefault="005103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B852E" w14:textId="60AC4687" w:rsidR="0023173C" w:rsidRDefault="00231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270"/>
    <w:multiLevelType w:val="hybridMultilevel"/>
    <w:tmpl w:val="E6AAC580"/>
    <w:lvl w:ilvl="0" w:tplc="0B286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D349B"/>
    <w:multiLevelType w:val="hybridMultilevel"/>
    <w:tmpl w:val="67D0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34138"/>
    <w:multiLevelType w:val="hybridMultilevel"/>
    <w:tmpl w:val="67D0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44D46"/>
    <w:multiLevelType w:val="hybridMultilevel"/>
    <w:tmpl w:val="67D0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F6D20"/>
    <w:multiLevelType w:val="hybridMultilevel"/>
    <w:tmpl w:val="67D00F4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90F84"/>
    <w:multiLevelType w:val="hybridMultilevel"/>
    <w:tmpl w:val="2A9A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857A9"/>
    <w:multiLevelType w:val="hybridMultilevel"/>
    <w:tmpl w:val="67D0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3513"/>
    <w:multiLevelType w:val="hybridMultilevel"/>
    <w:tmpl w:val="67D0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A57DA"/>
    <w:multiLevelType w:val="hybridMultilevel"/>
    <w:tmpl w:val="67D0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01C8E"/>
    <w:multiLevelType w:val="hybridMultilevel"/>
    <w:tmpl w:val="67D0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31292">
    <w:abstractNumId w:val="3"/>
  </w:num>
  <w:num w:numId="2" w16cid:durableId="946347591">
    <w:abstractNumId w:val="7"/>
  </w:num>
  <w:num w:numId="3" w16cid:durableId="999580074">
    <w:abstractNumId w:val="8"/>
  </w:num>
  <w:num w:numId="4" w16cid:durableId="148518427">
    <w:abstractNumId w:val="9"/>
  </w:num>
  <w:num w:numId="5" w16cid:durableId="465241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9747157">
    <w:abstractNumId w:val="2"/>
  </w:num>
  <w:num w:numId="7" w16cid:durableId="382363453">
    <w:abstractNumId w:val="1"/>
  </w:num>
  <w:num w:numId="8" w16cid:durableId="443959092">
    <w:abstractNumId w:val="4"/>
  </w:num>
  <w:num w:numId="9" w16cid:durableId="403767660">
    <w:abstractNumId w:val="6"/>
  </w:num>
  <w:num w:numId="10" w16cid:durableId="492375217">
    <w:abstractNumId w:val="5"/>
  </w:num>
  <w:num w:numId="11" w16cid:durableId="68571276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49"/>
    <w:rsid w:val="00006AC4"/>
    <w:rsid w:val="00010CEE"/>
    <w:rsid w:val="00011F7E"/>
    <w:rsid w:val="00012426"/>
    <w:rsid w:val="00017E9D"/>
    <w:rsid w:val="00020C37"/>
    <w:rsid w:val="00030663"/>
    <w:rsid w:val="000309CF"/>
    <w:rsid w:val="00032069"/>
    <w:rsid w:val="00033B66"/>
    <w:rsid w:val="00036B34"/>
    <w:rsid w:val="00036D10"/>
    <w:rsid w:val="0004030C"/>
    <w:rsid w:val="000423B4"/>
    <w:rsid w:val="00043BD0"/>
    <w:rsid w:val="0005185B"/>
    <w:rsid w:val="00053EDD"/>
    <w:rsid w:val="00055FDD"/>
    <w:rsid w:val="00062A4C"/>
    <w:rsid w:val="00063B4D"/>
    <w:rsid w:val="000640B0"/>
    <w:rsid w:val="0006574B"/>
    <w:rsid w:val="00066F20"/>
    <w:rsid w:val="00067A5A"/>
    <w:rsid w:val="00071F73"/>
    <w:rsid w:val="000732E8"/>
    <w:rsid w:val="000743D0"/>
    <w:rsid w:val="00075B6B"/>
    <w:rsid w:val="0008114A"/>
    <w:rsid w:val="00082013"/>
    <w:rsid w:val="00084290"/>
    <w:rsid w:val="00087383"/>
    <w:rsid w:val="00087481"/>
    <w:rsid w:val="0009756B"/>
    <w:rsid w:val="000A1A2F"/>
    <w:rsid w:val="000A4ED3"/>
    <w:rsid w:val="000A5B5A"/>
    <w:rsid w:val="000A60CD"/>
    <w:rsid w:val="000A6913"/>
    <w:rsid w:val="000B2561"/>
    <w:rsid w:val="000B4845"/>
    <w:rsid w:val="000B7D51"/>
    <w:rsid w:val="000C491A"/>
    <w:rsid w:val="000C6169"/>
    <w:rsid w:val="000C63DE"/>
    <w:rsid w:val="000C6450"/>
    <w:rsid w:val="000D00C5"/>
    <w:rsid w:val="000D017C"/>
    <w:rsid w:val="000D2C56"/>
    <w:rsid w:val="000D53E3"/>
    <w:rsid w:val="000D5CB2"/>
    <w:rsid w:val="000D6F10"/>
    <w:rsid w:val="000D706F"/>
    <w:rsid w:val="000D7158"/>
    <w:rsid w:val="000E062E"/>
    <w:rsid w:val="000E294D"/>
    <w:rsid w:val="000E3597"/>
    <w:rsid w:val="000E35A0"/>
    <w:rsid w:val="000E49C0"/>
    <w:rsid w:val="000E5ECD"/>
    <w:rsid w:val="000F2B4D"/>
    <w:rsid w:val="000F5581"/>
    <w:rsid w:val="000F596D"/>
    <w:rsid w:val="00100420"/>
    <w:rsid w:val="00100D41"/>
    <w:rsid w:val="0010182E"/>
    <w:rsid w:val="00102A59"/>
    <w:rsid w:val="00103755"/>
    <w:rsid w:val="00103FF1"/>
    <w:rsid w:val="001043DE"/>
    <w:rsid w:val="001059D1"/>
    <w:rsid w:val="00107560"/>
    <w:rsid w:val="00110F85"/>
    <w:rsid w:val="0011109C"/>
    <w:rsid w:val="00111320"/>
    <w:rsid w:val="00112E75"/>
    <w:rsid w:val="00113F2F"/>
    <w:rsid w:val="001150DD"/>
    <w:rsid w:val="00116290"/>
    <w:rsid w:val="00117037"/>
    <w:rsid w:val="00117C30"/>
    <w:rsid w:val="00124F4C"/>
    <w:rsid w:val="00126A58"/>
    <w:rsid w:val="00131FBF"/>
    <w:rsid w:val="00134327"/>
    <w:rsid w:val="00134D9C"/>
    <w:rsid w:val="001367E0"/>
    <w:rsid w:val="00141180"/>
    <w:rsid w:val="00141E35"/>
    <w:rsid w:val="00142960"/>
    <w:rsid w:val="0014614C"/>
    <w:rsid w:val="00151334"/>
    <w:rsid w:val="00165146"/>
    <w:rsid w:val="00170AA4"/>
    <w:rsid w:val="00171452"/>
    <w:rsid w:val="00174947"/>
    <w:rsid w:val="00176661"/>
    <w:rsid w:val="00180889"/>
    <w:rsid w:val="00182633"/>
    <w:rsid w:val="00183B65"/>
    <w:rsid w:val="00185DD2"/>
    <w:rsid w:val="001909CB"/>
    <w:rsid w:val="00190CDB"/>
    <w:rsid w:val="0019472A"/>
    <w:rsid w:val="00195BA6"/>
    <w:rsid w:val="00195EF2"/>
    <w:rsid w:val="001B1522"/>
    <w:rsid w:val="001B32C5"/>
    <w:rsid w:val="001B4240"/>
    <w:rsid w:val="001B68A5"/>
    <w:rsid w:val="001B7220"/>
    <w:rsid w:val="001C2898"/>
    <w:rsid w:val="001C313B"/>
    <w:rsid w:val="001C3281"/>
    <w:rsid w:val="001C5E5D"/>
    <w:rsid w:val="001C7610"/>
    <w:rsid w:val="001D18A2"/>
    <w:rsid w:val="001D2628"/>
    <w:rsid w:val="001D3488"/>
    <w:rsid w:val="001E350B"/>
    <w:rsid w:val="001E5907"/>
    <w:rsid w:val="001F1979"/>
    <w:rsid w:val="001F383D"/>
    <w:rsid w:val="001F6547"/>
    <w:rsid w:val="00201B6B"/>
    <w:rsid w:val="00201F9E"/>
    <w:rsid w:val="00203342"/>
    <w:rsid w:val="00204E4A"/>
    <w:rsid w:val="00205B1C"/>
    <w:rsid w:val="002138B6"/>
    <w:rsid w:val="0021733E"/>
    <w:rsid w:val="00217614"/>
    <w:rsid w:val="00220431"/>
    <w:rsid w:val="00221606"/>
    <w:rsid w:val="002254A7"/>
    <w:rsid w:val="00226256"/>
    <w:rsid w:val="002268FF"/>
    <w:rsid w:val="00230CD2"/>
    <w:rsid w:val="0023173C"/>
    <w:rsid w:val="00233F8D"/>
    <w:rsid w:val="00234E96"/>
    <w:rsid w:val="00236C99"/>
    <w:rsid w:val="00247E5E"/>
    <w:rsid w:val="00250F16"/>
    <w:rsid w:val="00253CB3"/>
    <w:rsid w:val="00255B96"/>
    <w:rsid w:val="00256117"/>
    <w:rsid w:val="00256399"/>
    <w:rsid w:val="00257124"/>
    <w:rsid w:val="00265196"/>
    <w:rsid w:val="002662DD"/>
    <w:rsid w:val="00266D51"/>
    <w:rsid w:val="00276FD0"/>
    <w:rsid w:val="00280981"/>
    <w:rsid w:val="0028334C"/>
    <w:rsid w:val="00285F81"/>
    <w:rsid w:val="00285F8C"/>
    <w:rsid w:val="00286CFE"/>
    <w:rsid w:val="00291926"/>
    <w:rsid w:val="002921E7"/>
    <w:rsid w:val="00294D28"/>
    <w:rsid w:val="00295C22"/>
    <w:rsid w:val="002963D4"/>
    <w:rsid w:val="002A12E9"/>
    <w:rsid w:val="002A2558"/>
    <w:rsid w:val="002A5B57"/>
    <w:rsid w:val="002A7360"/>
    <w:rsid w:val="002B0BA3"/>
    <w:rsid w:val="002B6B71"/>
    <w:rsid w:val="002C5B9E"/>
    <w:rsid w:val="002D6924"/>
    <w:rsid w:val="002E370F"/>
    <w:rsid w:val="002E4046"/>
    <w:rsid w:val="002E78DE"/>
    <w:rsid w:val="002E7901"/>
    <w:rsid w:val="002F0FE9"/>
    <w:rsid w:val="002F1F56"/>
    <w:rsid w:val="002F366E"/>
    <w:rsid w:val="002F3A01"/>
    <w:rsid w:val="002F5635"/>
    <w:rsid w:val="002F7A4B"/>
    <w:rsid w:val="003026B5"/>
    <w:rsid w:val="003029EE"/>
    <w:rsid w:val="00306170"/>
    <w:rsid w:val="00321585"/>
    <w:rsid w:val="0033040F"/>
    <w:rsid w:val="00331B0B"/>
    <w:rsid w:val="0033384C"/>
    <w:rsid w:val="003364CE"/>
    <w:rsid w:val="00341844"/>
    <w:rsid w:val="00342840"/>
    <w:rsid w:val="003522EE"/>
    <w:rsid w:val="00352F0F"/>
    <w:rsid w:val="00356DE6"/>
    <w:rsid w:val="003578BB"/>
    <w:rsid w:val="00360F0D"/>
    <w:rsid w:val="00361308"/>
    <w:rsid w:val="0036190A"/>
    <w:rsid w:val="00364FA5"/>
    <w:rsid w:val="003703D2"/>
    <w:rsid w:val="00371537"/>
    <w:rsid w:val="00372733"/>
    <w:rsid w:val="0037570D"/>
    <w:rsid w:val="003768D9"/>
    <w:rsid w:val="00376CD3"/>
    <w:rsid w:val="003804A3"/>
    <w:rsid w:val="00381B24"/>
    <w:rsid w:val="0039189D"/>
    <w:rsid w:val="003938EF"/>
    <w:rsid w:val="0039496C"/>
    <w:rsid w:val="003977C0"/>
    <w:rsid w:val="003A03E4"/>
    <w:rsid w:val="003A13DC"/>
    <w:rsid w:val="003A425B"/>
    <w:rsid w:val="003B01D1"/>
    <w:rsid w:val="003B1894"/>
    <w:rsid w:val="003B323A"/>
    <w:rsid w:val="003B425C"/>
    <w:rsid w:val="003B7DE6"/>
    <w:rsid w:val="003C0F9E"/>
    <w:rsid w:val="003C3102"/>
    <w:rsid w:val="003C426B"/>
    <w:rsid w:val="003C7402"/>
    <w:rsid w:val="003D1465"/>
    <w:rsid w:val="003D1540"/>
    <w:rsid w:val="003D18E9"/>
    <w:rsid w:val="003D2358"/>
    <w:rsid w:val="003D3F2E"/>
    <w:rsid w:val="003D6F19"/>
    <w:rsid w:val="003D74FC"/>
    <w:rsid w:val="003E26A1"/>
    <w:rsid w:val="003E7E9C"/>
    <w:rsid w:val="003F365F"/>
    <w:rsid w:val="003F6500"/>
    <w:rsid w:val="003F65BE"/>
    <w:rsid w:val="0040538F"/>
    <w:rsid w:val="004068B7"/>
    <w:rsid w:val="004104AB"/>
    <w:rsid w:val="004106DE"/>
    <w:rsid w:val="00413DE0"/>
    <w:rsid w:val="00414D5D"/>
    <w:rsid w:val="004204C4"/>
    <w:rsid w:val="004211C5"/>
    <w:rsid w:val="004217C1"/>
    <w:rsid w:val="0042683A"/>
    <w:rsid w:val="00427355"/>
    <w:rsid w:val="00427440"/>
    <w:rsid w:val="00430646"/>
    <w:rsid w:val="00430731"/>
    <w:rsid w:val="00433BCF"/>
    <w:rsid w:val="00434674"/>
    <w:rsid w:val="00434E47"/>
    <w:rsid w:val="00440FB4"/>
    <w:rsid w:val="00444F93"/>
    <w:rsid w:val="00446F2F"/>
    <w:rsid w:val="00450362"/>
    <w:rsid w:val="004524C0"/>
    <w:rsid w:val="00456A2D"/>
    <w:rsid w:val="00473D47"/>
    <w:rsid w:val="004740DD"/>
    <w:rsid w:val="00477426"/>
    <w:rsid w:val="004817E8"/>
    <w:rsid w:val="00485C49"/>
    <w:rsid w:val="00486C1C"/>
    <w:rsid w:val="00487AD3"/>
    <w:rsid w:val="00487B9F"/>
    <w:rsid w:val="00490C39"/>
    <w:rsid w:val="0049384E"/>
    <w:rsid w:val="00494F27"/>
    <w:rsid w:val="004A0595"/>
    <w:rsid w:val="004B1B72"/>
    <w:rsid w:val="004B4138"/>
    <w:rsid w:val="004B6108"/>
    <w:rsid w:val="004C145C"/>
    <w:rsid w:val="004C4D46"/>
    <w:rsid w:val="004C59E0"/>
    <w:rsid w:val="004C776D"/>
    <w:rsid w:val="004D1171"/>
    <w:rsid w:val="004D14F7"/>
    <w:rsid w:val="004E0781"/>
    <w:rsid w:val="004E2ABC"/>
    <w:rsid w:val="004E34D2"/>
    <w:rsid w:val="004E364B"/>
    <w:rsid w:val="004E4FA1"/>
    <w:rsid w:val="004E5129"/>
    <w:rsid w:val="004E5F34"/>
    <w:rsid w:val="004E62B1"/>
    <w:rsid w:val="004E659E"/>
    <w:rsid w:val="004E76CB"/>
    <w:rsid w:val="004E7914"/>
    <w:rsid w:val="004F117B"/>
    <w:rsid w:val="004F3D1B"/>
    <w:rsid w:val="004F4487"/>
    <w:rsid w:val="0050084F"/>
    <w:rsid w:val="0050146A"/>
    <w:rsid w:val="00502C11"/>
    <w:rsid w:val="00502DAF"/>
    <w:rsid w:val="0050576F"/>
    <w:rsid w:val="00510322"/>
    <w:rsid w:val="00510CD2"/>
    <w:rsid w:val="00513A2B"/>
    <w:rsid w:val="00513E13"/>
    <w:rsid w:val="00516C0A"/>
    <w:rsid w:val="00522A36"/>
    <w:rsid w:val="0052314C"/>
    <w:rsid w:val="00525F07"/>
    <w:rsid w:val="0052768D"/>
    <w:rsid w:val="0053272A"/>
    <w:rsid w:val="00533478"/>
    <w:rsid w:val="00537007"/>
    <w:rsid w:val="00537906"/>
    <w:rsid w:val="00544212"/>
    <w:rsid w:val="00544BF7"/>
    <w:rsid w:val="00544D49"/>
    <w:rsid w:val="00546CEB"/>
    <w:rsid w:val="00550619"/>
    <w:rsid w:val="0055239E"/>
    <w:rsid w:val="00560659"/>
    <w:rsid w:val="00560BF8"/>
    <w:rsid w:val="00562F1B"/>
    <w:rsid w:val="00565FFF"/>
    <w:rsid w:val="0056760C"/>
    <w:rsid w:val="005734A6"/>
    <w:rsid w:val="00574B19"/>
    <w:rsid w:val="0058025A"/>
    <w:rsid w:val="005834A8"/>
    <w:rsid w:val="0059024B"/>
    <w:rsid w:val="0059117A"/>
    <w:rsid w:val="00594592"/>
    <w:rsid w:val="00597362"/>
    <w:rsid w:val="005A081D"/>
    <w:rsid w:val="005A23AC"/>
    <w:rsid w:val="005A52A6"/>
    <w:rsid w:val="005B2B08"/>
    <w:rsid w:val="005B33DA"/>
    <w:rsid w:val="005B4C34"/>
    <w:rsid w:val="005B4EDC"/>
    <w:rsid w:val="005B5FB3"/>
    <w:rsid w:val="005B62BC"/>
    <w:rsid w:val="005B6EA2"/>
    <w:rsid w:val="005C0A2A"/>
    <w:rsid w:val="005C0C09"/>
    <w:rsid w:val="005C24B6"/>
    <w:rsid w:val="005C371F"/>
    <w:rsid w:val="005C44F2"/>
    <w:rsid w:val="005C5E64"/>
    <w:rsid w:val="005C7881"/>
    <w:rsid w:val="005D25BA"/>
    <w:rsid w:val="005D2764"/>
    <w:rsid w:val="005D55DD"/>
    <w:rsid w:val="005E10A8"/>
    <w:rsid w:val="005E5C0E"/>
    <w:rsid w:val="005E766E"/>
    <w:rsid w:val="005F7779"/>
    <w:rsid w:val="00602556"/>
    <w:rsid w:val="00603A89"/>
    <w:rsid w:val="00607DAA"/>
    <w:rsid w:val="006124CF"/>
    <w:rsid w:val="00616F27"/>
    <w:rsid w:val="00616FC3"/>
    <w:rsid w:val="00617B7B"/>
    <w:rsid w:val="00617BB6"/>
    <w:rsid w:val="006205F3"/>
    <w:rsid w:val="006209C4"/>
    <w:rsid w:val="00620C13"/>
    <w:rsid w:val="0062196E"/>
    <w:rsid w:val="00625412"/>
    <w:rsid w:val="00625F22"/>
    <w:rsid w:val="00632D6D"/>
    <w:rsid w:val="0063450B"/>
    <w:rsid w:val="00634C06"/>
    <w:rsid w:val="006374B5"/>
    <w:rsid w:val="00642B61"/>
    <w:rsid w:val="006468EB"/>
    <w:rsid w:val="006474D7"/>
    <w:rsid w:val="00647725"/>
    <w:rsid w:val="0065108A"/>
    <w:rsid w:val="00651E28"/>
    <w:rsid w:val="0065699C"/>
    <w:rsid w:val="00656A96"/>
    <w:rsid w:val="00657A7E"/>
    <w:rsid w:val="006611B5"/>
    <w:rsid w:val="00661C49"/>
    <w:rsid w:val="0066397F"/>
    <w:rsid w:val="00664066"/>
    <w:rsid w:val="0067445F"/>
    <w:rsid w:val="006747F9"/>
    <w:rsid w:val="006802E0"/>
    <w:rsid w:val="0068083B"/>
    <w:rsid w:val="00685E97"/>
    <w:rsid w:val="006871C6"/>
    <w:rsid w:val="00687BD8"/>
    <w:rsid w:val="00687E79"/>
    <w:rsid w:val="0069047C"/>
    <w:rsid w:val="00693E4F"/>
    <w:rsid w:val="00697270"/>
    <w:rsid w:val="00697569"/>
    <w:rsid w:val="006A23BE"/>
    <w:rsid w:val="006A383A"/>
    <w:rsid w:val="006A6960"/>
    <w:rsid w:val="006B36EA"/>
    <w:rsid w:val="006B3B5C"/>
    <w:rsid w:val="006B5635"/>
    <w:rsid w:val="006B7345"/>
    <w:rsid w:val="006B7DAF"/>
    <w:rsid w:val="006C0FD5"/>
    <w:rsid w:val="006C2672"/>
    <w:rsid w:val="006C3295"/>
    <w:rsid w:val="006D0912"/>
    <w:rsid w:val="006D195B"/>
    <w:rsid w:val="006D1A1E"/>
    <w:rsid w:val="006D3171"/>
    <w:rsid w:val="006D35E7"/>
    <w:rsid w:val="006D3D35"/>
    <w:rsid w:val="006E2D37"/>
    <w:rsid w:val="006E6484"/>
    <w:rsid w:val="006E6D55"/>
    <w:rsid w:val="006F3148"/>
    <w:rsid w:val="006F7DEF"/>
    <w:rsid w:val="0070357B"/>
    <w:rsid w:val="007058F8"/>
    <w:rsid w:val="00707B4B"/>
    <w:rsid w:val="00710BA7"/>
    <w:rsid w:val="00711FC6"/>
    <w:rsid w:val="0071393D"/>
    <w:rsid w:val="0072188E"/>
    <w:rsid w:val="00724FB6"/>
    <w:rsid w:val="007266BD"/>
    <w:rsid w:val="007271E6"/>
    <w:rsid w:val="007367D8"/>
    <w:rsid w:val="00736EBF"/>
    <w:rsid w:val="0074012C"/>
    <w:rsid w:val="00744361"/>
    <w:rsid w:val="00744BAC"/>
    <w:rsid w:val="00763034"/>
    <w:rsid w:val="00767A46"/>
    <w:rsid w:val="007728DC"/>
    <w:rsid w:val="00772A8D"/>
    <w:rsid w:val="00775D09"/>
    <w:rsid w:val="0077667D"/>
    <w:rsid w:val="00780DBA"/>
    <w:rsid w:val="00784E0F"/>
    <w:rsid w:val="0079106D"/>
    <w:rsid w:val="007922FC"/>
    <w:rsid w:val="00793F3D"/>
    <w:rsid w:val="00794471"/>
    <w:rsid w:val="007A34E8"/>
    <w:rsid w:val="007A53CA"/>
    <w:rsid w:val="007B1DAD"/>
    <w:rsid w:val="007C0A21"/>
    <w:rsid w:val="007C426A"/>
    <w:rsid w:val="007C4478"/>
    <w:rsid w:val="007C5881"/>
    <w:rsid w:val="007C6EB5"/>
    <w:rsid w:val="007C718F"/>
    <w:rsid w:val="007D0B29"/>
    <w:rsid w:val="007D1B15"/>
    <w:rsid w:val="007D4615"/>
    <w:rsid w:val="007D4C84"/>
    <w:rsid w:val="007E0ADB"/>
    <w:rsid w:val="007E1905"/>
    <w:rsid w:val="007E41C4"/>
    <w:rsid w:val="007E4252"/>
    <w:rsid w:val="007E5097"/>
    <w:rsid w:val="007F13F0"/>
    <w:rsid w:val="007F1CB3"/>
    <w:rsid w:val="007F632A"/>
    <w:rsid w:val="007F74CC"/>
    <w:rsid w:val="00800513"/>
    <w:rsid w:val="008032F6"/>
    <w:rsid w:val="00803E73"/>
    <w:rsid w:val="00804B6B"/>
    <w:rsid w:val="00814188"/>
    <w:rsid w:val="008153EA"/>
    <w:rsid w:val="008163AC"/>
    <w:rsid w:val="00817579"/>
    <w:rsid w:val="00820C75"/>
    <w:rsid w:val="00831EBC"/>
    <w:rsid w:val="0083320F"/>
    <w:rsid w:val="00836068"/>
    <w:rsid w:val="00841BA3"/>
    <w:rsid w:val="0084530E"/>
    <w:rsid w:val="00847CAF"/>
    <w:rsid w:val="008513B4"/>
    <w:rsid w:val="0085263B"/>
    <w:rsid w:val="00857B5C"/>
    <w:rsid w:val="0086197F"/>
    <w:rsid w:val="00862999"/>
    <w:rsid w:val="0086433C"/>
    <w:rsid w:val="0086677E"/>
    <w:rsid w:val="0087087D"/>
    <w:rsid w:val="008726DF"/>
    <w:rsid w:val="00873C1F"/>
    <w:rsid w:val="008746E1"/>
    <w:rsid w:val="008815EA"/>
    <w:rsid w:val="008858B6"/>
    <w:rsid w:val="00890409"/>
    <w:rsid w:val="00891014"/>
    <w:rsid w:val="00893234"/>
    <w:rsid w:val="00894F76"/>
    <w:rsid w:val="0089644D"/>
    <w:rsid w:val="008A16A5"/>
    <w:rsid w:val="008A18EA"/>
    <w:rsid w:val="008A4351"/>
    <w:rsid w:val="008A7BA9"/>
    <w:rsid w:val="008B07B7"/>
    <w:rsid w:val="008B092E"/>
    <w:rsid w:val="008B0EE6"/>
    <w:rsid w:val="008B1031"/>
    <w:rsid w:val="008B331C"/>
    <w:rsid w:val="008C3C10"/>
    <w:rsid w:val="008D0BED"/>
    <w:rsid w:val="008D4ACD"/>
    <w:rsid w:val="008D4EF9"/>
    <w:rsid w:val="008E20F5"/>
    <w:rsid w:val="008E24BF"/>
    <w:rsid w:val="008E290D"/>
    <w:rsid w:val="008F13A5"/>
    <w:rsid w:val="008F2995"/>
    <w:rsid w:val="008F4315"/>
    <w:rsid w:val="009003D2"/>
    <w:rsid w:val="00901C47"/>
    <w:rsid w:val="00912D3A"/>
    <w:rsid w:val="009138CF"/>
    <w:rsid w:val="00920FB0"/>
    <w:rsid w:val="009215AB"/>
    <w:rsid w:val="00921F28"/>
    <w:rsid w:val="00921F58"/>
    <w:rsid w:val="0092686E"/>
    <w:rsid w:val="00930DFB"/>
    <w:rsid w:val="00940C4B"/>
    <w:rsid w:val="00941EEC"/>
    <w:rsid w:val="009479D7"/>
    <w:rsid w:val="00955122"/>
    <w:rsid w:val="00955177"/>
    <w:rsid w:val="009613CE"/>
    <w:rsid w:val="0096465D"/>
    <w:rsid w:val="00966C0C"/>
    <w:rsid w:val="00967A31"/>
    <w:rsid w:val="0097234C"/>
    <w:rsid w:val="009745FC"/>
    <w:rsid w:val="00975A49"/>
    <w:rsid w:val="009771F0"/>
    <w:rsid w:val="009822D7"/>
    <w:rsid w:val="00983E20"/>
    <w:rsid w:val="00990392"/>
    <w:rsid w:val="0099053D"/>
    <w:rsid w:val="00990ABA"/>
    <w:rsid w:val="0099156F"/>
    <w:rsid w:val="0099385C"/>
    <w:rsid w:val="009956E4"/>
    <w:rsid w:val="0099599A"/>
    <w:rsid w:val="009A040F"/>
    <w:rsid w:val="009A532D"/>
    <w:rsid w:val="009A5D78"/>
    <w:rsid w:val="009B37C0"/>
    <w:rsid w:val="009B3888"/>
    <w:rsid w:val="009B3BA6"/>
    <w:rsid w:val="009B53DD"/>
    <w:rsid w:val="009B7961"/>
    <w:rsid w:val="009C474A"/>
    <w:rsid w:val="009C50E9"/>
    <w:rsid w:val="009D0E16"/>
    <w:rsid w:val="009D1CC3"/>
    <w:rsid w:val="009D1EA4"/>
    <w:rsid w:val="009E2F25"/>
    <w:rsid w:val="009E4224"/>
    <w:rsid w:val="009F07CA"/>
    <w:rsid w:val="009F18AC"/>
    <w:rsid w:val="009F1B52"/>
    <w:rsid w:val="009F368B"/>
    <w:rsid w:val="009F3938"/>
    <w:rsid w:val="009F3F60"/>
    <w:rsid w:val="009F5A9D"/>
    <w:rsid w:val="009F61E5"/>
    <w:rsid w:val="00A119CC"/>
    <w:rsid w:val="00A170E3"/>
    <w:rsid w:val="00A202C7"/>
    <w:rsid w:val="00A21E0D"/>
    <w:rsid w:val="00A22C04"/>
    <w:rsid w:val="00A24EF4"/>
    <w:rsid w:val="00A277C1"/>
    <w:rsid w:val="00A33815"/>
    <w:rsid w:val="00A34F3A"/>
    <w:rsid w:val="00A36EA2"/>
    <w:rsid w:val="00A373F8"/>
    <w:rsid w:val="00A41741"/>
    <w:rsid w:val="00A42096"/>
    <w:rsid w:val="00A44061"/>
    <w:rsid w:val="00A45A5B"/>
    <w:rsid w:val="00A468D2"/>
    <w:rsid w:val="00A47B82"/>
    <w:rsid w:val="00A505DD"/>
    <w:rsid w:val="00A52413"/>
    <w:rsid w:val="00A5316B"/>
    <w:rsid w:val="00A555C2"/>
    <w:rsid w:val="00A63DAC"/>
    <w:rsid w:val="00A64471"/>
    <w:rsid w:val="00A644D7"/>
    <w:rsid w:val="00A67008"/>
    <w:rsid w:val="00A77725"/>
    <w:rsid w:val="00A77FCC"/>
    <w:rsid w:val="00A8157B"/>
    <w:rsid w:val="00A91DF0"/>
    <w:rsid w:val="00A93768"/>
    <w:rsid w:val="00A93AE8"/>
    <w:rsid w:val="00AA16AB"/>
    <w:rsid w:val="00AA2829"/>
    <w:rsid w:val="00AA4490"/>
    <w:rsid w:val="00AA5A7E"/>
    <w:rsid w:val="00AA662E"/>
    <w:rsid w:val="00AA7C6A"/>
    <w:rsid w:val="00AB47E6"/>
    <w:rsid w:val="00AB57C0"/>
    <w:rsid w:val="00AB7398"/>
    <w:rsid w:val="00AC1BCB"/>
    <w:rsid w:val="00AC1C57"/>
    <w:rsid w:val="00AD5BE9"/>
    <w:rsid w:val="00AD618E"/>
    <w:rsid w:val="00AD79B7"/>
    <w:rsid w:val="00AE3DE2"/>
    <w:rsid w:val="00AE3E71"/>
    <w:rsid w:val="00AE6213"/>
    <w:rsid w:val="00AE6BB0"/>
    <w:rsid w:val="00AE783C"/>
    <w:rsid w:val="00AE7E92"/>
    <w:rsid w:val="00AF40A1"/>
    <w:rsid w:val="00AF66B6"/>
    <w:rsid w:val="00AF76FE"/>
    <w:rsid w:val="00AF7879"/>
    <w:rsid w:val="00B00138"/>
    <w:rsid w:val="00B03B87"/>
    <w:rsid w:val="00B06756"/>
    <w:rsid w:val="00B07503"/>
    <w:rsid w:val="00B137BA"/>
    <w:rsid w:val="00B1588F"/>
    <w:rsid w:val="00B23F31"/>
    <w:rsid w:val="00B26450"/>
    <w:rsid w:val="00B315E1"/>
    <w:rsid w:val="00B32820"/>
    <w:rsid w:val="00B32AB5"/>
    <w:rsid w:val="00B40BC0"/>
    <w:rsid w:val="00B4326D"/>
    <w:rsid w:val="00B443EB"/>
    <w:rsid w:val="00B44511"/>
    <w:rsid w:val="00B466E0"/>
    <w:rsid w:val="00B543F5"/>
    <w:rsid w:val="00B557C3"/>
    <w:rsid w:val="00B601C6"/>
    <w:rsid w:val="00B61A5D"/>
    <w:rsid w:val="00B61EC6"/>
    <w:rsid w:val="00B63A1E"/>
    <w:rsid w:val="00B64685"/>
    <w:rsid w:val="00B65CE4"/>
    <w:rsid w:val="00B662F8"/>
    <w:rsid w:val="00B665A1"/>
    <w:rsid w:val="00B679AE"/>
    <w:rsid w:val="00B70B85"/>
    <w:rsid w:val="00B71397"/>
    <w:rsid w:val="00B71DA6"/>
    <w:rsid w:val="00B71EBB"/>
    <w:rsid w:val="00B72969"/>
    <w:rsid w:val="00B77BBE"/>
    <w:rsid w:val="00B819FE"/>
    <w:rsid w:val="00B828F9"/>
    <w:rsid w:val="00B903CE"/>
    <w:rsid w:val="00B90A25"/>
    <w:rsid w:val="00B90AE2"/>
    <w:rsid w:val="00B91E7D"/>
    <w:rsid w:val="00B94042"/>
    <w:rsid w:val="00BA1061"/>
    <w:rsid w:val="00BB12EC"/>
    <w:rsid w:val="00BB198A"/>
    <w:rsid w:val="00BB3D72"/>
    <w:rsid w:val="00BC0834"/>
    <w:rsid w:val="00BC2A53"/>
    <w:rsid w:val="00BC31A3"/>
    <w:rsid w:val="00BC59AE"/>
    <w:rsid w:val="00BD349E"/>
    <w:rsid w:val="00BD4E5D"/>
    <w:rsid w:val="00BD531E"/>
    <w:rsid w:val="00BD633B"/>
    <w:rsid w:val="00BE1CC0"/>
    <w:rsid w:val="00BE2D10"/>
    <w:rsid w:val="00BE5491"/>
    <w:rsid w:val="00BF1433"/>
    <w:rsid w:val="00BF2411"/>
    <w:rsid w:val="00C0460F"/>
    <w:rsid w:val="00C0679A"/>
    <w:rsid w:val="00C074CD"/>
    <w:rsid w:val="00C10871"/>
    <w:rsid w:val="00C1399B"/>
    <w:rsid w:val="00C13D09"/>
    <w:rsid w:val="00C154F0"/>
    <w:rsid w:val="00C15806"/>
    <w:rsid w:val="00C2747C"/>
    <w:rsid w:val="00C31867"/>
    <w:rsid w:val="00C31E9C"/>
    <w:rsid w:val="00C33028"/>
    <w:rsid w:val="00C350AC"/>
    <w:rsid w:val="00C3664C"/>
    <w:rsid w:val="00C44504"/>
    <w:rsid w:val="00C46493"/>
    <w:rsid w:val="00C51A20"/>
    <w:rsid w:val="00C529D8"/>
    <w:rsid w:val="00C52D5F"/>
    <w:rsid w:val="00C5587F"/>
    <w:rsid w:val="00C55D00"/>
    <w:rsid w:val="00C626A3"/>
    <w:rsid w:val="00C645E8"/>
    <w:rsid w:val="00C6524F"/>
    <w:rsid w:val="00C71A81"/>
    <w:rsid w:val="00C723EE"/>
    <w:rsid w:val="00C73FA3"/>
    <w:rsid w:val="00C7700E"/>
    <w:rsid w:val="00C851E5"/>
    <w:rsid w:val="00C957B5"/>
    <w:rsid w:val="00C964C7"/>
    <w:rsid w:val="00C97B2A"/>
    <w:rsid w:val="00CA25EE"/>
    <w:rsid w:val="00CA2CE4"/>
    <w:rsid w:val="00CB242A"/>
    <w:rsid w:val="00CB37BA"/>
    <w:rsid w:val="00CB41EE"/>
    <w:rsid w:val="00CB49A2"/>
    <w:rsid w:val="00CB6527"/>
    <w:rsid w:val="00CC2B3D"/>
    <w:rsid w:val="00CC36C1"/>
    <w:rsid w:val="00CC3C79"/>
    <w:rsid w:val="00CC495E"/>
    <w:rsid w:val="00CC57B9"/>
    <w:rsid w:val="00CD135D"/>
    <w:rsid w:val="00CD5265"/>
    <w:rsid w:val="00CD6CB8"/>
    <w:rsid w:val="00CE0F2E"/>
    <w:rsid w:val="00CE30BC"/>
    <w:rsid w:val="00CE3A42"/>
    <w:rsid w:val="00CE4BFD"/>
    <w:rsid w:val="00CE69DB"/>
    <w:rsid w:val="00CF0182"/>
    <w:rsid w:val="00CF1535"/>
    <w:rsid w:val="00CF1722"/>
    <w:rsid w:val="00CF3FC9"/>
    <w:rsid w:val="00CF4BF3"/>
    <w:rsid w:val="00D00738"/>
    <w:rsid w:val="00D03431"/>
    <w:rsid w:val="00D05144"/>
    <w:rsid w:val="00D1618A"/>
    <w:rsid w:val="00D17F22"/>
    <w:rsid w:val="00D207FA"/>
    <w:rsid w:val="00D21210"/>
    <w:rsid w:val="00D27220"/>
    <w:rsid w:val="00D305FC"/>
    <w:rsid w:val="00D309C3"/>
    <w:rsid w:val="00D3281F"/>
    <w:rsid w:val="00D32B68"/>
    <w:rsid w:val="00D33687"/>
    <w:rsid w:val="00D371C8"/>
    <w:rsid w:val="00D45E15"/>
    <w:rsid w:val="00D472A7"/>
    <w:rsid w:val="00D47BE0"/>
    <w:rsid w:val="00D509CB"/>
    <w:rsid w:val="00D54173"/>
    <w:rsid w:val="00D54174"/>
    <w:rsid w:val="00D5479E"/>
    <w:rsid w:val="00D62079"/>
    <w:rsid w:val="00D664F0"/>
    <w:rsid w:val="00D66947"/>
    <w:rsid w:val="00D678C1"/>
    <w:rsid w:val="00D7005F"/>
    <w:rsid w:val="00D7286D"/>
    <w:rsid w:val="00D74817"/>
    <w:rsid w:val="00D83445"/>
    <w:rsid w:val="00D834F2"/>
    <w:rsid w:val="00D8376E"/>
    <w:rsid w:val="00D925FF"/>
    <w:rsid w:val="00D93032"/>
    <w:rsid w:val="00D9418E"/>
    <w:rsid w:val="00D94ACF"/>
    <w:rsid w:val="00D951C1"/>
    <w:rsid w:val="00DA0346"/>
    <w:rsid w:val="00DA1036"/>
    <w:rsid w:val="00DA1B0E"/>
    <w:rsid w:val="00DA2562"/>
    <w:rsid w:val="00DA3FAB"/>
    <w:rsid w:val="00DA439C"/>
    <w:rsid w:val="00DA5DEB"/>
    <w:rsid w:val="00DA6A94"/>
    <w:rsid w:val="00DB4DEF"/>
    <w:rsid w:val="00DB6C6C"/>
    <w:rsid w:val="00DC0EBD"/>
    <w:rsid w:val="00DD2140"/>
    <w:rsid w:val="00DD3647"/>
    <w:rsid w:val="00DD5888"/>
    <w:rsid w:val="00DD77FB"/>
    <w:rsid w:val="00DD7A3A"/>
    <w:rsid w:val="00DE525E"/>
    <w:rsid w:val="00DF3511"/>
    <w:rsid w:val="00DF616F"/>
    <w:rsid w:val="00E00BAC"/>
    <w:rsid w:val="00E02724"/>
    <w:rsid w:val="00E04045"/>
    <w:rsid w:val="00E06E7A"/>
    <w:rsid w:val="00E07002"/>
    <w:rsid w:val="00E13FC7"/>
    <w:rsid w:val="00E146CC"/>
    <w:rsid w:val="00E25B12"/>
    <w:rsid w:val="00E27ED4"/>
    <w:rsid w:val="00E3302F"/>
    <w:rsid w:val="00E35C45"/>
    <w:rsid w:val="00E37250"/>
    <w:rsid w:val="00E40234"/>
    <w:rsid w:val="00E4098D"/>
    <w:rsid w:val="00E45C88"/>
    <w:rsid w:val="00E471BE"/>
    <w:rsid w:val="00E47545"/>
    <w:rsid w:val="00E47A72"/>
    <w:rsid w:val="00E53472"/>
    <w:rsid w:val="00E55300"/>
    <w:rsid w:val="00E602B5"/>
    <w:rsid w:val="00E60D01"/>
    <w:rsid w:val="00E6122B"/>
    <w:rsid w:val="00E62E1E"/>
    <w:rsid w:val="00E675F3"/>
    <w:rsid w:val="00E70823"/>
    <w:rsid w:val="00E72ADC"/>
    <w:rsid w:val="00E733C8"/>
    <w:rsid w:val="00E81900"/>
    <w:rsid w:val="00E83153"/>
    <w:rsid w:val="00E860D9"/>
    <w:rsid w:val="00E86BC9"/>
    <w:rsid w:val="00E8723A"/>
    <w:rsid w:val="00E90360"/>
    <w:rsid w:val="00E965BA"/>
    <w:rsid w:val="00E97903"/>
    <w:rsid w:val="00E979B5"/>
    <w:rsid w:val="00EA11E4"/>
    <w:rsid w:val="00EB1128"/>
    <w:rsid w:val="00EC037D"/>
    <w:rsid w:val="00EC07BA"/>
    <w:rsid w:val="00EC61C6"/>
    <w:rsid w:val="00ED45A1"/>
    <w:rsid w:val="00ED722C"/>
    <w:rsid w:val="00ED7548"/>
    <w:rsid w:val="00ED7C19"/>
    <w:rsid w:val="00EE3D4C"/>
    <w:rsid w:val="00EE5249"/>
    <w:rsid w:val="00EE6007"/>
    <w:rsid w:val="00EE6E36"/>
    <w:rsid w:val="00EF1FC9"/>
    <w:rsid w:val="00EF4231"/>
    <w:rsid w:val="00EF722A"/>
    <w:rsid w:val="00F0194A"/>
    <w:rsid w:val="00F07B7B"/>
    <w:rsid w:val="00F123DF"/>
    <w:rsid w:val="00F1403F"/>
    <w:rsid w:val="00F14787"/>
    <w:rsid w:val="00F15DDC"/>
    <w:rsid w:val="00F20CDC"/>
    <w:rsid w:val="00F2196E"/>
    <w:rsid w:val="00F21D25"/>
    <w:rsid w:val="00F26F54"/>
    <w:rsid w:val="00F3278D"/>
    <w:rsid w:val="00F351CB"/>
    <w:rsid w:val="00F422E2"/>
    <w:rsid w:val="00F448AD"/>
    <w:rsid w:val="00F45CF7"/>
    <w:rsid w:val="00F51867"/>
    <w:rsid w:val="00F52916"/>
    <w:rsid w:val="00F63DA6"/>
    <w:rsid w:val="00F67B20"/>
    <w:rsid w:val="00F7068E"/>
    <w:rsid w:val="00F709AC"/>
    <w:rsid w:val="00F74721"/>
    <w:rsid w:val="00F76504"/>
    <w:rsid w:val="00F76583"/>
    <w:rsid w:val="00F7701F"/>
    <w:rsid w:val="00F82114"/>
    <w:rsid w:val="00F82AC2"/>
    <w:rsid w:val="00F8539F"/>
    <w:rsid w:val="00F93CC7"/>
    <w:rsid w:val="00F94F30"/>
    <w:rsid w:val="00F95193"/>
    <w:rsid w:val="00FA64BE"/>
    <w:rsid w:val="00FB18B4"/>
    <w:rsid w:val="00FB3987"/>
    <w:rsid w:val="00FB4158"/>
    <w:rsid w:val="00FB69F1"/>
    <w:rsid w:val="00FB6F62"/>
    <w:rsid w:val="00FB7180"/>
    <w:rsid w:val="00FC057A"/>
    <w:rsid w:val="00FC0AD1"/>
    <w:rsid w:val="00FC3D17"/>
    <w:rsid w:val="00FC65A4"/>
    <w:rsid w:val="00FD0271"/>
    <w:rsid w:val="00FD2EAB"/>
    <w:rsid w:val="00FE4008"/>
    <w:rsid w:val="00FE57DC"/>
    <w:rsid w:val="00FE7395"/>
    <w:rsid w:val="00FF149A"/>
    <w:rsid w:val="00FF2C91"/>
    <w:rsid w:val="00FF542E"/>
    <w:rsid w:val="00FF6E80"/>
    <w:rsid w:val="00FF766A"/>
    <w:rsid w:val="00FF7FAF"/>
    <w:rsid w:val="5D42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0016D"/>
  <w15:chartTrackingRefBased/>
  <w15:docId w15:val="{CDCED7E6-1DA8-4153-994F-568D45D6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217C1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DAF"/>
    <w:pPr>
      <w:spacing w:after="0" w:line="240" w:lineRule="auto"/>
      <w:contextualSpacing/>
      <w:outlineLvl w:val="0"/>
    </w:pPr>
    <w:rPr>
      <w:rFonts w:asciiTheme="majorHAnsi" w:hAnsiTheme="majorHAnsi" w:cstheme="majorHAnsi"/>
      <w:b/>
      <w:color w:val="FFFFFF" w:themeColor="background1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6B34"/>
    <w:pPr>
      <w:spacing w:after="0" w:line="240" w:lineRule="auto"/>
      <w:contextualSpacing/>
      <w:outlineLvl w:val="1"/>
    </w:pPr>
    <w:rPr>
      <w:rFonts w:asciiTheme="majorHAnsi" w:hAnsiTheme="majorHAnsi" w:cstheme="majorHAnsi"/>
      <w:b/>
      <w:color w:val="002060"/>
      <w:sz w:val="44"/>
      <w:szCs w:val="44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64C"/>
    <w:pPr>
      <w:spacing w:after="0" w:line="240" w:lineRule="auto"/>
      <w:contextualSpacing/>
      <w:outlineLvl w:val="2"/>
    </w:pPr>
    <w:rPr>
      <w:rFonts w:asciiTheme="majorHAnsi" w:hAnsiTheme="majorHAnsi" w:cs="Tahoma"/>
      <w:b/>
      <w:color w:val="FFFFFF" w:themeColor="background1"/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33C"/>
    <w:rPr>
      <w:rFonts w:asciiTheme="majorHAnsi" w:hAnsiTheme="majorHAnsi" w:cstheme="majorHAnsi"/>
      <w:b/>
      <w:color w:val="002060"/>
      <w:sz w:val="44"/>
      <w:szCs w:val="44"/>
      <w:lang w:val="en-US"/>
    </w:rPr>
  </w:style>
  <w:style w:type="paragraph" w:styleId="Header">
    <w:name w:val="header"/>
    <w:basedOn w:val="Normal"/>
    <w:link w:val="HeaderChar"/>
    <w:uiPriority w:val="99"/>
    <w:semiHidden/>
    <w:rsid w:val="00195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433C"/>
    <w:rPr>
      <w:sz w:val="18"/>
    </w:rPr>
  </w:style>
  <w:style w:type="paragraph" w:styleId="Footer">
    <w:name w:val="footer"/>
    <w:basedOn w:val="Normal"/>
    <w:link w:val="FooterChar"/>
    <w:uiPriority w:val="99"/>
    <w:semiHidden/>
    <w:rsid w:val="00195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433C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7DAF"/>
    <w:rPr>
      <w:rFonts w:asciiTheme="majorHAnsi" w:hAnsiTheme="majorHAnsi" w:cstheme="majorHAnsi"/>
      <w:b/>
      <w:color w:val="FFFFFF" w:themeColor="background1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664C"/>
    <w:rPr>
      <w:rFonts w:asciiTheme="majorHAnsi" w:hAnsiTheme="majorHAnsi" w:cs="Tahoma"/>
      <w:b/>
      <w:color w:val="FFFFFF" w:themeColor="background1"/>
      <w:sz w:val="44"/>
      <w:szCs w:val="44"/>
      <w:lang w:val="en-US"/>
    </w:rPr>
  </w:style>
  <w:style w:type="paragraph" w:customStyle="1" w:styleId="PTANormal">
    <w:name w:val="PTA_Normal"/>
    <w:basedOn w:val="Normal"/>
    <w:link w:val="PTANormalChar"/>
    <w:qFormat/>
    <w:rsid w:val="00560659"/>
    <w:pPr>
      <w:spacing w:after="0" w:line="240" w:lineRule="auto"/>
      <w:contextualSpacing/>
      <w:jc w:val="both"/>
    </w:pPr>
    <w:rPr>
      <w:rFonts w:cstheme="minorHAnsi"/>
      <w:noProof/>
      <w:color w:val="262626" w:themeColor="text2"/>
      <w:sz w:val="22"/>
      <w:lang w:val="en-US"/>
    </w:rPr>
  </w:style>
  <w:style w:type="paragraph" w:customStyle="1" w:styleId="PTANormal02">
    <w:name w:val="PTA_Normal02"/>
    <w:basedOn w:val="Normal"/>
    <w:link w:val="PTANormal02Char"/>
    <w:qFormat/>
    <w:rsid w:val="00D207FA"/>
    <w:pPr>
      <w:spacing w:line="240" w:lineRule="auto"/>
    </w:pPr>
    <w:rPr>
      <w:rFonts w:cstheme="minorHAnsi"/>
      <w:noProof/>
      <w:color w:val="262626" w:themeColor="text2"/>
      <w:sz w:val="22"/>
      <w:lang w:val="en-US"/>
    </w:rPr>
  </w:style>
  <w:style w:type="character" w:customStyle="1" w:styleId="PTANormalChar">
    <w:name w:val="PTA_Normal Char"/>
    <w:basedOn w:val="DefaultParagraphFont"/>
    <w:link w:val="PTANormal"/>
    <w:rsid w:val="00560659"/>
    <w:rPr>
      <w:rFonts w:cstheme="minorHAnsi"/>
      <w:noProof/>
      <w:color w:val="262626" w:themeColor="text2"/>
      <w:lang w:val="en-US"/>
    </w:rPr>
  </w:style>
  <w:style w:type="paragraph" w:customStyle="1" w:styleId="PTANormal03">
    <w:name w:val="PTA_Normal 03"/>
    <w:basedOn w:val="PTANormal02"/>
    <w:link w:val="PTANormal03Char"/>
    <w:qFormat/>
    <w:rsid w:val="00784E0F"/>
    <w:rPr>
      <w:color w:val="FFFFFF" w:themeColor="background1"/>
    </w:rPr>
  </w:style>
  <w:style w:type="character" w:customStyle="1" w:styleId="PTANormal02Char">
    <w:name w:val="PTA_Normal02 Char"/>
    <w:basedOn w:val="DefaultParagraphFont"/>
    <w:link w:val="PTANormal02"/>
    <w:rsid w:val="00D207FA"/>
    <w:rPr>
      <w:rFonts w:cstheme="minorHAnsi"/>
      <w:noProof/>
      <w:color w:val="262626" w:themeColor="text2"/>
      <w:lang w:val="en-US"/>
    </w:rPr>
  </w:style>
  <w:style w:type="paragraph" w:customStyle="1" w:styleId="EmphasisItalics">
    <w:name w:val="Emphasis_Italics"/>
    <w:basedOn w:val="Normal"/>
    <w:link w:val="EmphasisItalicsChar"/>
    <w:qFormat/>
    <w:rsid w:val="00C3664C"/>
    <w:pPr>
      <w:spacing w:after="0" w:line="240" w:lineRule="auto"/>
      <w:contextualSpacing/>
    </w:pPr>
    <w:rPr>
      <w:rFonts w:cs="Tahoma"/>
      <w:b/>
      <w:i/>
      <w:noProof/>
      <w:color w:val="246F76" w:themeColor="accent6" w:themeShade="BF"/>
      <w:sz w:val="22"/>
      <w:szCs w:val="24"/>
      <w:lang w:val="en-US"/>
    </w:rPr>
  </w:style>
  <w:style w:type="character" w:customStyle="1" w:styleId="PTANormal03Char">
    <w:name w:val="PTA_Normal 03 Char"/>
    <w:basedOn w:val="PTANormal02Char"/>
    <w:link w:val="PTANormal03"/>
    <w:rsid w:val="00784E0F"/>
    <w:rPr>
      <w:rFonts w:cstheme="minorHAnsi"/>
      <w:noProof/>
      <w:color w:val="FFFFFF" w:themeColor="background1"/>
      <w:lang w:val="en-US"/>
    </w:rPr>
  </w:style>
  <w:style w:type="paragraph" w:customStyle="1" w:styleId="ContactSmalltext">
    <w:name w:val="Contact Small text"/>
    <w:basedOn w:val="Normal"/>
    <w:link w:val="ContactSmalltextChar"/>
    <w:qFormat/>
    <w:rsid w:val="00C3664C"/>
    <w:pPr>
      <w:spacing w:after="0"/>
    </w:pPr>
    <w:rPr>
      <w:noProof/>
    </w:rPr>
  </w:style>
  <w:style w:type="character" w:customStyle="1" w:styleId="EmphasisItalicsChar">
    <w:name w:val="Emphasis_Italics Char"/>
    <w:basedOn w:val="DefaultParagraphFont"/>
    <w:link w:val="EmphasisItalics"/>
    <w:rsid w:val="00C3664C"/>
    <w:rPr>
      <w:rFonts w:cs="Tahoma"/>
      <w:b/>
      <w:i/>
      <w:noProof/>
      <w:color w:val="246F76" w:themeColor="accent6" w:themeShade="BF"/>
      <w:szCs w:val="24"/>
      <w:lang w:val="en-US"/>
    </w:rPr>
  </w:style>
  <w:style w:type="character" w:customStyle="1" w:styleId="ContactSmalltextChar">
    <w:name w:val="Contact Small text Char"/>
    <w:basedOn w:val="DefaultParagraphFont"/>
    <w:link w:val="ContactSmalltext"/>
    <w:rsid w:val="00C3664C"/>
    <w:rPr>
      <w:noProof/>
      <w:sz w:val="18"/>
    </w:rPr>
  </w:style>
  <w:style w:type="paragraph" w:customStyle="1" w:styleId="Details">
    <w:name w:val="Details"/>
    <w:basedOn w:val="Normal"/>
    <w:rsid w:val="000B2561"/>
    <w:pPr>
      <w:spacing w:after="0" w:line="240" w:lineRule="auto"/>
      <w:contextualSpacing/>
      <w:jc w:val="right"/>
    </w:pPr>
    <w:rPr>
      <w:rFonts w:cstheme="minorHAnsi"/>
      <w:caps/>
      <w:color w:val="262626" w:themeColor="text2"/>
      <w:sz w:val="24"/>
      <w:lang w:val="en-US"/>
    </w:rPr>
  </w:style>
  <w:style w:type="table" w:styleId="TableGrid">
    <w:name w:val="Table Grid"/>
    <w:basedOn w:val="TableNormal"/>
    <w:uiPriority w:val="39"/>
    <w:rsid w:val="000B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DAF"/>
    <w:rPr>
      <w:color w:val="808080"/>
    </w:rPr>
  </w:style>
  <w:style w:type="paragraph" w:styleId="ListParagraph">
    <w:name w:val="List Paragraph"/>
    <w:basedOn w:val="Normal"/>
    <w:uiPriority w:val="34"/>
    <w:qFormat/>
    <w:rsid w:val="009F3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48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1894"/>
    <w:rPr>
      <w:color w:val="00B0F0" w:themeColor="hyperlink"/>
      <w:u w:val="single"/>
    </w:rPr>
  </w:style>
  <w:style w:type="table" w:styleId="GridTable1Light-Accent6">
    <w:name w:val="Grid Table 1 Light Accent 6"/>
    <w:basedOn w:val="TableNormal"/>
    <w:uiPriority w:val="46"/>
    <w:rsid w:val="00285F81"/>
    <w:pPr>
      <w:spacing w:after="0" w:line="240" w:lineRule="auto"/>
    </w:pPr>
    <w:tblPr>
      <w:tblStyleRowBandSize w:val="1"/>
      <w:tblStyleColBandSize w:val="1"/>
      <w:tblBorders>
        <w:top w:val="single" w:sz="4" w:space="0" w:color="A2DCE2" w:themeColor="accent6" w:themeTint="66"/>
        <w:left w:val="single" w:sz="4" w:space="0" w:color="A2DCE2" w:themeColor="accent6" w:themeTint="66"/>
        <w:bottom w:val="single" w:sz="4" w:space="0" w:color="A2DCE2" w:themeColor="accent6" w:themeTint="66"/>
        <w:right w:val="single" w:sz="4" w:space="0" w:color="A2DCE2" w:themeColor="accent6" w:themeTint="66"/>
        <w:insideH w:val="single" w:sz="4" w:space="0" w:color="A2DCE2" w:themeColor="accent6" w:themeTint="66"/>
        <w:insideV w:val="single" w:sz="4" w:space="0" w:color="A2DC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CB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CB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642B61"/>
    <w:pPr>
      <w:widowControl w:val="0"/>
      <w:autoSpaceDE w:val="0"/>
      <w:autoSpaceDN w:val="0"/>
      <w:spacing w:before="29" w:after="0" w:line="240" w:lineRule="auto"/>
    </w:pPr>
    <w:rPr>
      <w:rFonts w:ascii="Tahoma" w:eastAsia="Tahoma" w:hAnsi="Tahoma" w:cs="Tahoma"/>
      <w:sz w:val="22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77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arent%20teacher%20newsletter.dotx" TargetMode="External"/></Relationships>
</file>

<file path=word/theme/theme1.xml><?xml version="1.0" encoding="utf-8"?>
<a:theme xmlns:a="http://schemas.openxmlformats.org/drawingml/2006/main" name="Office Theme">
  <a:themeElements>
    <a:clrScheme name="MSFT_Newsletter01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22DECC"/>
      </a:accent1>
      <a:accent2>
        <a:srgbClr val="293F85"/>
      </a:accent2>
      <a:accent3>
        <a:srgbClr val="002060"/>
      </a:accent3>
      <a:accent4>
        <a:srgbClr val="ED7D31"/>
      </a:accent4>
      <a:accent5>
        <a:srgbClr val="7030A0"/>
      </a:accent5>
      <a:accent6>
        <a:srgbClr val="31959F"/>
      </a:accent6>
      <a:hlink>
        <a:srgbClr val="00B0F0"/>
      </a:hlink>
      <a:folHlink>
        <a:srgbClr val="954F72"/>
      </a:folHlink>
    </a:clrScheme>
    <a:fontScheme name="MSFT_Newsletter0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AD52C9-02F4-4C3D-8E16-D45F11FFF0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8BBD91-806D-42F2-A9F1-0D71E2DE4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940A8F-01BE-4048-8CE6-A33F59394F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FEA72D0-A27B-497A-A69B-86753DE402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Parent teacher newsletter.dotx</Template>
  <TotalTime>2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Oduor</dc:creator>
  <cp:keywords/>
  <dc:description/>
  <cp:lastModifiedBy>Geofrey onyango</cp:lastModifiedBy>
  <cp:revision>2</cp:revision>
  <cp:lastPrinted>2023-05-17T02:51:00Z</cp:lastPrinted>
  <dcterms:created xsi:type="dcterms:W3CDTF">2024-12-07T15:42:00Z</dcterms:created>
  <dcterms:modified xsi:type="dcterms:W3CDTF">2024-12-07T15:42:00Z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